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0316DDA9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63EFD6F8" w14:textId="061F1F1B" w:rsidR="005854DB" w:rsidRPr="005854DB" w:rsidRDefault="00B53DAD" w:rsidP="005854DB">
            <w:pPr>
              <w:pStyle w:val="Title"/>
            </w:pPr>
            <w:sdt>
              <w:sdtPr>
                <w:rPr>
                  <w:rFonts w:ascii="Segoe UI Emoji" w:hAnsi="Segoe UI Emoji" w:cs="Segoe UI Emoji"/>
                </w:rPr>
                <w:alias w:val="Title"/>
                <w:tag w:val=""/>
                <w:id w:val="2016188051"/>
                <w:placeholder>
                  <w:docPart w:val="2ABE4C726C5948C8BDCCBC0D32AABDA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Pr="00B53DAD">
                  <w:rPr>
                    <w:rFonts w:ascii="Segoe UI Emoji" w:hAnsi="Segoe UI Emoji" w:cs="Segoe UI Emoji"/>
                  </w:rPr>
                  <w:t xml:space="preserve">🔥 Wildfire Risk Detection </w:t>
                </w:r>
              </w:sdtContent>
            </w:sdt>
          </w:p>
        </w:tc>
      </w:tr>
      <w:tr w:rsidR="005854DB" w:rsidRPr="0092125E" w14:paraId="03398AA6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1F424FA6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4DF65013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7D6ABF4B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044B0FFD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p w14:paraId="5188B315" w14:textId="4901AD1A" w:rsidR="005854DB" w:rsidRPr="00B53DAD" w:rsidRDefault="00B53DAD" w:rsidP="00B53DAD">
            <w:pPr>
              <w:pStyle w:val="Subtitle"/>
              <w:rPr>
                <w:sz w:val="36"/>
                <w:szCs w:val="36"/>
              </w:rPr>
            </w:pPr>
            <w:r w:rsidRPr="00B53DAD">
              <w:rPr>
                <w:rFonts w:ascii="Segoe UI Emoji" w:hAnsi="Segoe UI Emoji" w:cs="Segoe UI Emoji"/>
                <w:sz w:val="36"/>
                <w:szCs w:val="36"/>
              </w:rPr>
              <w:t>WIFIRE Satellite Image</w:t>
            </w:r>
          </w:p>
        </w:tc>
      </w:tr>
    </w:tbl>
    <w:bookmarkEnd w:id="0"/>
    <w:p w14:paraId="4EB121D8" w14:textId="5BA70C98" w:rsidR="00685B4E" w:rsidRDefault="00B53DAD" w:rsidP="00F63BD1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Project Overview</w:t>
      </w:r>
    </w:p>
    <w:p w14:paraId="5EE6E221" w14:textId="5E5FC61A" w:rsidR="00F63BD1" w:rsidRDefault="00B53DAD" w:rsidP="00B53DAD">
      <w:r w:rsidRPr="00B53DAD">
        <w:t>This project performs wildfire risk analysis using a single satellite image from the WIFIRE project. The image contains terrain features encoded in RGB channels:</w:t>
      </w:r>
    </w:p>
    <w:p w14:paraId="5A7DE4ED" w14:textId="2B60CFF8" w:rsidR="00F63BD1" w:rsidRPr="00F63BD1" w:rsidRDefault="00B53DAD" w:rsidP="00F63BD1">
      <w:pPr>
        <w:pStyle w:val="ListBullet"/>
      </w:pPr>
      <w:r w:rsidRPr="00B53DAD">
        <w:rPr>
          <w:rStyle w:val="Bold"/>
        </w:rPr>
        <w:t>Red → Altitude</w:t>
      </w:r>
    </w:p>
    <w:p w14:paraId="2AC4493E" w14:textId="5DE9BECA" w:rsidR="00F63BD1" w:rsidRPr="00F63BD1" w:rsidRDefault="00B53DAD" w:rsidP="00F63BD1">
      <w:pPr>
        <w:pStyle w:val="ListBullet"/>
      </w:pPr>
      <w:r w:rsidRPr="00B53DAD">
        <w:rPr>
          <w:rStyle w:val="Bold"/>
        </w:rPr>
        <w:t>Green → Slope</w:t>
      </w:r>
    </w:p>
    <w:p w14:paraId="5D8B2459" w14:textId="0B7B2F3C" w:rsidR="00F63BD1" w:rsidRPr="00F63BD1" w:rsidRDefault="00B53DAD" w:rsidP="00F96613">
      <w:pPr>
        <w:pStyle w:val="ListBullet"/>
      </w:pPr>
      <w:r w:rsidRPr="00B53DAD">
        <w:rPr>
          <w:rStyle w:val="Bold"/>
        </w:rPr>
        <w:t>Blue → Aspect (direction of slope)</w:t>
      </w:r>
    </w:p>
    <w:p w14:paraId="5FAB1265" w14:textId="77777777" w:rsidR="00B53DAD" w:rsidRDefault="00B53DAD" w:rsidP="005901CF">
      <w:r w:rsidRPr="00B53DAD">
        <w:t>Using simple threshold-based rules, we classify each pixel as either fire-prone or not fire-prone, and visualize the result as a binary risk mask. This project serves as a basic introduction to image-based analysis using NumPy, without requiring advanced machine learning or deep learning libraries.</w:t>
      </w:r>
    </w:p>
    <w:p w14:paraId="5F05B818" w14:textId="65E6800D" w:rsidR="00F63BD1" w:rsidRPr="00C20A20" w:rsidRDefault="00B53DAD" w:rsidP="00C20A20">
      <w:pPr>
        <w:pStyle w:val="Heading1"/>
      </w:pPr>
      <w:r w:rsidRPr="00B53DAD">
        <w:rPr>
          <w:rFonts w:ascii="Segoe UI Emoji" w:hAnsi="Segoe UI Emoji" w:cs="Segoe UI Emoji"/>
        </w:rPr>
        <w:t>🎯</w:t>
      </w:r>
      <w:r w:rsidRPr="00B53DAD">
        <w:t xml:space="preserve"> Objective</w:t>
      </w:r>
    </w:p>
    <w:p w14:paraId="5828DD9A" w14:textId="2A4B9B40" w:rsidR="00B53DAD" w:rsidRDefault="00B53DAD" w:rsidP="00B53DAD">
      <w:pPr>
        <w:pStyle w:val="ListBullet"/>
      </w:pPr>
      <w:r>
        <w:t>Load and analyze satellite image data (RGB terrain features).</w:t>
      </w:r>
    </w:p>
    <w:p w14:paraId="150BB305" w14:textId="77777777" w:rsidR="00B53DAD" w:rsidRDefault="00B53DAD" w:rsidP="00B53DAD">
      <w:pPr>
        <w:pStyle w:val="ListBullet"/>
      </w:pPr>
      <w:r>
        <w:t>Perform Exploratory Data Analysis (EDA) on terrain variables.</w:t>
      </w:r>
    </w:p>
    <w:p w14:paraId="246360EC" w14:textId="77777777" w:rsidR="00B53DAD" w:rsidRDefault="00B53DAD" w:rsidP="00B53DAD">
      <w:pPr>
        <w:pStyle w:val="ListBullet"/>
      </w:pPr>
      <w:r>
        <w:t>Build a basic ML classifier using rule-based logic.</w:t>
      </w:r>
    </w:p>
    <w:p w14:paraId="2DEBF6CF" w14:textId="77777777" w:rsidR="00B53DAD" w:rsidRDefault="00B53DAD" w:rsidP="00B53DAD">
      <w:pPr>
        <w:pStyle w:val="ListBullet"/>
      </w:pPr>
      <w:r>
        <w:t>Generate and visualize a fire risk mask.</w:t>
      </w:r>
    </w:p>
    <w:p w14:paraId="160A1ECE" w14:textId="0B7F361D" w:rsidR="00F63BD1" w:rsidRDefault="00B53DAD" w:rsidP="00B53DAD">
      <w:pPr>
        <w:pStyle w:val="ListBullet"/>
      </w:pPr>
      <w:r>
        <w:t>Save the output for further ML use (e.g., model training, GIS tools).</w:t>
      </w:r>
    </w:p>
    <w:p w14:paraId="7BFC809E" w14:textId="0E58B824" w:rsidR="00843FCB" w:rsidRPr="00C20A20" w:rsidRDefault="00843FCB" w:rsidP="00843FCB">
      <w:pPr>
        <w:pStyle w:val="Heading1"/>
      </w:pPr>
      <w:r w:rsidRPr="00843FCB">
        <w:rPr>
          <w:rFonts w:ascii="Segoe UI Emoji" w:hAnsi="Segoe UI Emoji" w:cs="Segoe UI Emoji"/>
        </w:rPr>
        <w:t>🗃️</w:t>
      </w:r>
      <w:r w:rsidRPr="00843FCB">
        <w:t xml:space="preserve"> Dataset</w:t>
      </w:r>
    </w:p>
    <w:p w14:paraId="3A5D86B2" w14:textId="679E041D" w:rsidR="00843FCB" w:rsidRDefault="00843FCB" w:rsidP="00843FCB">
      <w:pPr>
        <w:pStyle w:val="ListBullet"/>
        <w:numPr>
          <w:ilvl w:val="0"/>
          <w:numId w:val="0"/>
        </w:numPr>
        <w:ind w:left="340" w:hanging="340"/>
      </w:pPr>
      <w:r w:rsidRPr="00843FCB">
        <w:t>Source: WIFIRE (Wildfire Integrated System)</w:t>
      </w:r>
    </w:p>
    <w:p w14:paraId="7DFF4037" w14:textId="46871CBC" w:rsidR="00843FCB" w:rsidRDefault="00843FCB" w:rsidP="00843FCB">
      <w:pPr>
        <w:pStyle w:val="ListBullet"/>
        <w:numPr>
          <w:ilvl w:val="0"/>
          <w:numId w:val="0"/>
        </w:numPr>
        <w:ind w:left="340" w:hanging="340"/>
      </w:pPr>
      <w:r>
        <w:t>Image Description:</w:t>
      </w:r>
      <w:r>
        <w:t xml:space="preserve"> </w:t>
      </w:r>
      <w:r>
        <w:t>A 3-channel RGB image (sd-3layers.jpg)</w:t>
      </w:r>
    </w:p>
    <w:p w14:paraId="626A8684" w14:textId="77777777" w:rsidR="00843FCB" w:rsidRDefault="00843FCB" w:rsidP="00843FCB">
      <w:pPr>
        <w:pStyle w:val="ListBullet"/>
        <w:numPr>
          <w:ilvl w:val="0"/>
          <w:numId w:val="0"/>
        </w:numPr>
        <w:ind w:left="340" w:hanging="340"/>
      </w:pPr>
      <w:r>
        <w:t>Each pixel encodes:</w:t>
      </w:r>
    </w:p>
    <w:p w14:paraId="334067A0" w14:textId="77777777" w:rsidR="00843FCB" w:rsidRDefault="00843FCB" w:rsidP="00843FCB">
      <w:pPr>
        <w:pStyle w:val="ListBullet"/>
      </w:pPr>
      <w:r>
        <w:lastRenderedPageBreak/>
        <w:t>Red (0–255): Altitude</w:t>
      </w:r>
    </w:p>
    <w:p w14:paraId="65C348F7" w14:textId="77777777" w:rsidR="00843FCB" w:rsidRDefault="00843FCB" w:rsidP="00843FCB">
      <w:pPr>
        <w:pStyle w:val="ListBullet"/>
      </w:pPr>
      <w:r>
        <w:t>Green (0–255): Slope</w:t>
      </w:r>
    </w:p>
    <w:p w14:paraId="1D4C84FA" w14:textId="0FD3220C" w:rsidR="00F63BD1" w:rsidRDefault="00843FCB" w:rsidP="00843FCB">
      <w:pPr>
        <w:pStyle w:val="ListBullet"/>
      </w:pPr>
      <w:r>
        <w:t>Blue (0–255): Aspect (mapped to degrees 0–360)</w:t>
      </w:r>
    </w:p>
    <w:p w14:paraId="0C8DE591" w14:textId="2DDF0D23" w:rsidR="00843FCB" w:rsidRPr="00C20A20" w:rsidRDefault="00843FCB" w:rsidP="00843FCB">
      <w:pPr>
        <w:pStyle w:val="Heading1"/>
      </w:pPr>
      <w:r>
        <w:rPr>
          <w:rFonts w:ascii="Segoe UI Emoji" w:hAnsi="Segoe UI Emoji" w:cs="Segoe UI Emoji"/>
        </w:rPr>
        <w:t>🧪</w:t>
      </w:r>
      <w:r>
        <w:t xml:space="preserve"> Techniques Used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694"/>
        <w:gridCol w:w="7371"/>
      </w:tblGrid>
      <w:tr w:rsidR="00843FCB" w:rsidRPr="00843FCB" w14:paraId="3DDAE4CA" w14:textId="77777777" w:rsidTr="0084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hideMark/>
          </w:tcPr>
          <w:p w14:paraId="1D955C7C" w14:textId="77777777" w:rsidR="00843FCB" w:rsidRPr="00843FCB" w:rsidRDefault="00843FCB" w:rsidP="00843FCB">
            <w:pPr>
              <w:spacing w:after="120"/>
              <w:jc w:val="center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Step</w:t>
            </w:r>
          </w:p>
        </w:tc>
        <w:tc>
          <w:tcPr>
            <w:tcW w:w="7371" w:type="dxa"/>
            <w:hideMark/>
          </w:tcPr>
          <w:p w14:paraId="0609B7C0" w14:textId="77777777" w:rsidR="00843FCB" w:rsidRPr="00843FCB" w:rsidRDefault="00843FCB" w:rsidP="00843FC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Description</w:t>
            </w:r>
          </w:p>
        </w:tc>
      </w:tr>
      <w:tr w:rsidR="00843FCB" w:rsidRPr="00843FCB" w14:paraId="76A6C6F6" w14:textId="77777777" w:rsidTr="0084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1880163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Image Loading</w:t>
            </w:r>
          </w:p>
        </w:tc>
        <w:tc>
          <w:tcPr>
            <w:tcW w:w="7371" w:type="dxa"/>
            <w:hideMark/>
          </w:tcPr>
          <w:p w14:paraId="29A9EAF0" w14:textId="77777777" w:rsidR="00843FCB" w:rsidRPr="00843FCB" w:rsidRDefault="00843FCB" w:rsidP="00843FC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Used PIL and NumPy to extract pixel-level terrain data</w:t>
            </w:r>
          </w:p>
        </w:tc>
      </w:tr>
      <w:tr w:rsidR="00843FCB" w:rsidRPr="00843FCB" w14:paraId="2C16420A" w14:textId="77777777" w:rsidTr="00843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72BBA09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EDA</w:t>
            </w:r>
          </w:p>
        </w:tc>
        <w:tc>
          <w:tcPr>
            <w:tcW w:w="7371" w:type="dxa"/>
            <w:hideMark/>
          </w:tcPr>
          <w:p w14:paraId="638CD00C" w14:textId="77777777" w:rsidR="00843FCB" w:rsidRPr="00843FCB" w:rsidRDefault="00843FCB" w:rsidP="00843F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Visualized histograms of Altitude, Slope, and Aspect</w:t>
            </w:r>
          </w:p>
        </w:tc>
      </w:tr>
      <w:tr w:rsidR="00843FCB" w:rsidRPr="00843FCB" w14:paraId="2616A2B6" w14:textId="77777777" w:rsidTr="0084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CF03FC3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Classification</w:t>
            </w:r>
          </w:p>
        </w:tc>
        <w:tc>
          <w:tcPr>
            <w:tcW w:w="7371" w:type="dxa"/>
            <w:hideMark/>
          </w:tcPr>
          <w:p w14:paraId="57CB1CA4" w14:textId="77777777" w:rsidR="00843FCB" w:rsidRPr="00843FCB" w:rsidRDefault="00843FCB" w:rsidP="00843FC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 xml:space="preserve">Applied a </w:t>
            </w:r>
            <w:r w:rsidRPr="00843FCB">
              <w:rPr>
                <w:rFonts w:eastAsia="Times New Roman" w:cstheme="minorHAnsi"/>
                <w:b/>
                <w:bCs/>
                <w:color w:val="auto"/>
                <w:lang w:val="en-IN" w:eastAsia="en-IN"/>
              </w:rPr>
              <w:t>manual threshold rule</w:t>
            </w: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 xml:space="preserve"> to define fire-prone pixels</w:t>
            </w:r>
          </w:p>
        </w:tc>
      </w:tr>
      <w:tr w:rsidR="00843FCB" w:rsidRPr="00843FCB" w14:paraId="4CA1ABD5" w14:textId="77777777" w:rsidTr="00843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D6CDF82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Mask Creation</w:t>
            </w:r>
          </w:p>
        </w:tc>
        <w:tc>
          <w:tcPr>
            <w:tcW w:w="7371" w:type="dxa"/>
            <w:hideMark/>
          </w:tcPr>
          <w:p w14:paraId="64C74B53" w14:textId="77777777" w:rsidR="00843FCB" w:rsidRPr="00843FCB" w:rsidRDefault="00843FCB" w:rsidP="00843F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 xml:space="preserve">Created a </w:t>
            </w:r>
            <w:r w:rsidRPr="00843FCB">
              <w:rPr>
                <w:rFonts w:eastAsia="Times New Roman" w:cstheme="minorHAnsi"/>
                <w:b/>
                <w:bCs/>
                <w:color w:val="auto"/>
                <w:lang w:val="en-IN" w:eastAsia="en-IN"/>
              </w:rPr>
              <w:t>binary mask</w:t>
            </w: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 xml:space="preserve"> (1 = fire-prone, 0 = safe)</w:t>
            </w:r>
          </w:p>
        </w:tc>
      </w:tr>
      <w:tr w:rsidR="00843FCB" w:rsidRPr="00843FCB" w14:paraId="575306FF" w14:textId="77777777" w:rsidTr="0084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149EDCE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Visualization</w:t>
            </w:r>
          </w:p>
        </w:tc>
        <w:tc>
          <w:tcPr>
            <w:tcW w:w="7371" w:type="dxa"/>
            <w:hideMark/>
          </w:tcPr>
          <w:p w14:paraId="3C34F976" w14:textId="77777777" w:rsidR="00843FCB" w:rsidRPr="00843FCB" w:rsidRDefault="00843FCB" w:rsidP="00843FC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Plotted results using matplotlib</w:t>
            </w:r>
          </w:p>
        </w:tc>
      </w:tr>
      <w:tr w:rsidR="00843FCB" w:rsidRPr="00843FCB" w14:paraId="12277148" w14:textId="77777777" w:rsidTr="00843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7404A64" w14:textId="77777777" w:rsidR="00843FCB" w:rsidRPr="00843FCB" w:rsidRDefault="00843FCB" w:rsidP="00843FCB">
            <w:pPr>
              <w:spacing w:after="12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Saving Outputs</w:t>
            </w:r>
          </w:p>
        </w:tc>
        <w:tc>
          <w:tcPr>
            <w:tcW w:w="7371" w:type="dxa"/>
            <w:hideMark/>
          </w:tcPr>
          <w:p w14:paraId="6872AB6D" w14:textId="77777777" w:rsidR="00843FCB" w:rsidRPr="00843FCB" w:rsidRDefault="00843FCB" w:rsidP="00843F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Exported binary mask as a .</w:t>
            </w:r>
            <w:proofErr w:type="spellStart"/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>png</w:t>
            </w:r>
            <w:proofErr w:type="spellEnd"/>
            <w:r w:rsidRPr="00843FCB">
              <w:rPr>
                <w:rFonts w:eastAsia="Times New Roman" w:cstheme="minorHAnsi"/>
                <w:color w:val="auto"/>
                <w:lang w:val="en-IN" w:eastAsia="en-IN"/>
              </w:rPr>
              <w:t xml:space="preserve"> image for downstream use</w:t>
            </w:r>
          </w:p>
        </w:tc>
      </w:tr>
    </w:tbl>
    <w:p w14:paraId="4013E4F5" w14:textId="77777777" w:rsidR="00843FCB" w:rsidRDefault="00843FCB" w:rsidP="00843FCB">
      <w:pPr>
        <w:pStyle w:val="ListBullet"/>
        <w:numPr>
          <w:ilvl w:val="0"/>
          <w:numId w:val="0"/>
        </w:numPr>
      </w:pPr>
    </w:p>
    <w:p w14:paraId="12A86434" w14:textId="2502B296" w:rsidR="00843FCB" w:rsidRDefault="0040113E" w:rsidP="0040113E">
      <w:pPr>
        <w:pStyle w:val="Heading1"/>
      </w:pPr>
      <w:r w:rsidRPr="0040113E">
        <w:rPr>
          <w:rFonts w:ascii="Segoe UI Emoji" w:hAnsi="Segoe UI Emoji" w:cs="Segoe UI Emoji"/>
        </w:rPr>
        <w:t>🛠️</w:t>
      </w:r>
      <w:r w:rsidRPr="0040113E">
        <w:t xml:space="preserve"> Project Workflow</w:t>
      </w:r>
    </w:p>
    <w:p w14:paraId="2366B151" w14:textId="008AA6D8" w:rsidR="0040113E" w:rsidRPr="00FA70FC" w:rsidRDefault="0040113E" w:rsidP="00B81248">
      <w:pPr>
        <w:pStyle w:val="ListBullet"/>
        <w:numPr>
          <w:ilvl w:val="0"/>
          <w:numId w:val="47"/>
        </w:numPr>
        <w:spacing w:after="0"/>
        <w:rPr>
          <w:rStyle w:val="Strong"/>
          <w:b w:val="0"/>
          <w:bCs w:val="0"/>
        </w:rPr>
      </w:pPr>
      <w:r w:rsidRPr="00FA70FC">
        <w:rPr>
          <w:rStyle w:val="Strong"/>
          <w:b w:val="0"/>
          <w:bCs w:val="0"/>
        </w:rPr>
        <w:t>Load the Image</w:t>
      </w:r>
    </w:p>
    <w:p w14:paraId="728E1EF4" w14:textId="0806505C" w:rsidR="00FA70FC" w:rsidRPr="00FA70FC" w:rsidRDefault="00FA70FC" w:rsidP="00FA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1542790031"/>
        <w:rPr>
          <w:rFonts w:ascii="Consolas" w:hAnsi="Consolas" w:cs="Courier New"/>
          <w:color w:val="000000"/>
          <w:sz w:val="20"/>
          <w:szCs w:val="20"/>
        </w:rPr>
      </w:pPr>
      <w:r w:rsidRPr="00FA70FC">
        <w:rPr>
          <w:rFonts w:ascii="Consolas" w:hAnsi="Consolas" w:cs="Courier New"/>
          <w:color w:val="000000"/>
          <w:sz w:val="20"/>
          <w:szCs w:val="20"/>
        </w:rPr>
        <w:t>from PIL import Image</w:t>
      </w:r>
    </w:p>
    <w:p w14:paraId="514673D8" w14:textId="77777777" w:rsidR="00FA70FC" w:rsidRPr="00FA70FC" w:rsidRDefault="00FA70FC" w:rsidP="00FA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1542790031"/>
        <w:rPr>
          <w:rFonts w:ascii="Consolas" w:hAnsi="Consolas" w:cs="Courier New"/>
          <w:color w:val="000000"/>
          <w:sz w:val="20"/>
          <w:szCs w:val="20"/>
        </w:rPr>
      </w:pPr>
      <w:r w:rsidRPr="00FA70FC">
        <w:rPr>
          <w:rFonts w:ascii="Consolas" w:hAnsi="Consolas" w:cs="Courier New"/>
          <w:color w:val="000000"/>
          <w:sz w:val="20"/>
          <w:szCs w:val="20"/>
        </w:rPr>
        <w:t xml:space="preserve">import </w:t>
      </w:r>
      <w:proofErr w:type="spellStart"/>
      <w:r w:rsidRPr="00FA70FC">
        <w:rPr>
          <w:rFonts w:ascii="Consolas" w:hAnsi="Consolas" w:cs="Courier New"/>
          <w:color w:val="000000"/>
          <w:sz w:val="20"/>
          <w:szCs w:val="20"/>
        </w:rPr>
        <w:t>numpy</w:t>
      </w:r>
      <w:proofErr w:type="spellEnd"/>
      <w:r w:rsidRPr="00FA70FC">
        <w:rPr>
          <w:rFonts w:ascii="Consolas" w:hAnsi="Consolas" w:cs="Courier New"/>
          <w:color w:val="000000"/>
          <w:sz w:val="20"/>
          <w:szCs w:val="20"/>
        </w:rPr>
        <w:t xml:space="preserve"> as np</w:t>
      </w:r>
    </w:p>
    <w:p w14:paraId="540FA8B6" w14:textId="77777777" w:rsidR="00FA70FC" w:rsidRPr="00FA70FC" w:rsidRDefault="00FA70FC" w:rsidP="00FA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1542790031"/>
        <w:rPr>
          <w:rFonts w:ascii="Consolas" w:hAnsi="Consolas" w:cs="Courier New"/>
          <w:color w:val="000000"/>
          <w:sz w:val="20"/>
          <w:szCs w:val="20"/>
        </w:rPr>
      </w:pPr>
      <w:r w:rsidRPr="00FA70FC">
        <w:rPr>
          <w:rFonts w:ascii="Consolas" w:hAnsi="Consolas" w:cs="Courier New"/>
          <w:color w:val="000000"/>
          <w:sz w:val="20"/>
          <w:szCs w:val="20"/>
        </w:rPr>
        <w:t xml:space="preserve">image = </w:t>
      </w:r>
      <w:proofErr w:type="spellStart"/>
      <w:r w:rsidRPr="00FA70FC">
        <w:rPr>
          <w:rFonts w:ascii="Consolas" w:hAnsi="Consolas" w:cs="Courier New"/>
          <w:color w:val="000000"/>
          <w:sz w:val="20"/>
          <w:szCs w:val="20"/>
        </w:rPr>
        <w:t>Image.open</w:t>
      </w:r>
      <w:proofErr w:type="spellEnd"/>
      <w:r w:rsidRPr="00FA70FC">
        <w:rPr>
          <w:rFonts w:ascii="Consolas" w:hAnsi="Consolas" w:cs="Courier New"/>
          <w:color w:val="000000"/>
          <w:sz w:val="20"/>
          <w:szCs w:val="20"/>
        </w:rPr>
        <w:t>('sd-3layers.jpg')</w:t>
      </w:r>
    </w:p>
    <w:p w14:paraId="0F17085C" w14:textId="77C82F99" w:rsidR="00FA70FC" w:rsidRPr="00FA70FC" w:rsidRDefault="00FA70FC" w:rsidP="00FA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1542790031"/>
        <w:rPr>
          <w:rFonts w:ascii="Consolas" w:hAnsi="Consolas" w:cs="Courier New"/>
          <w:sz w:val="20"/>
          <w:szCs w:val="20"/>
        </w:rPr>
      </w:pPr>
      <w:proofErr w:type="spellStart"/>
      <w:r w:rsidRPr="00FA70FC">
        <w:rPr>
          <w:rFonts w:ascii="Consolas" w:hAnsi="Consolas" w:cs="Courier New"/>
          <w:color w:val="000000"/>
          <w:sz w:val="20"/>
          <w:szCs w:val="20"/>
        </w:rPr>
        <w:t>image_np</w:t>
      </w:r>
      <w:proofErr w:type="spellEnd"/>
      <w:r w:rsidRPr="00FA70FC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A70FC">
        <w:rPr>
          <w:rFonts w:ascii="Consolas" w:hAnsi="Consolas" w:cs="Courier New"/>
          <w:color w:val="000000"/>
          <w:sz w:val="20"/>
          <w:szCs w:val="20"/>
        </w:rPr>
        <w:t>np.array</w:t>
      </w:r>
      <w:proofErr w:type="spellEnd"/>
      <w:proofErr w:type="gramEnd"/>
      <w:r w:rsidRPr="00FA70FC">
        <w:rPr>
          <w:rFonts w:ascii="Consolas" w:hAnsi="Consolas" w:cs="Courier New"/>
          <w:color w:val="000000"/>
          <w:sz w:val="20"/>
          <w:szCs w:val="20"/>
        </w:rPr>
        <w:t>(image)</w:t>
      </w:r>
    </w:p>
    <w:p w14:paraId="1B6EB998" w14:textId="77777777" w:rsidR="0040113E" w:rsidRDefault="0040113E" w:rsidP="00FA70FC">
      <w:pPr>
        <w:pStyle w:val="ListBullet"/>
        <w:numPr>
          <w:ilvl w:val="0"/>
          <w:numId w:val="0"/>
        </w:numPr>
        <w:ind w:left="340" w:hanging="340"/>
        <w:rPr>
          <w:rStyle w:val="Strong"/>
        </w:rPr>
      </w:pPr>
    </w:p>
    <w:p w14:paraId="641E7C12" w14:textId="4258768E" w:rsidR="0040113E" w:rsidRDefault="00FA70FC" w:rsidP="00B81248">
      <w:pPr>
        <w:pStyle w:val="ListBullet"/>
        <w:numPr>
          <w:ilvl w:val="0"/>
          <w:numId w:val="47"/>
        </w:numPr>
        <w:spacing w:after="0"/>
      </w:pPr>
      <w:r>
        <w:t>Extract Terrain Features</w:t>
      </w:r>
    </w:p>
    <w:p w14:paraId="76E6DECF" w14:textId="134B81A1" w:rsidR="00B81248" w:rsidRPr="00B81248" w:rsidRDefault="00B81248" w:rsidP="00B812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744957217"/>
        <w:rPr>
          <w:rFonts w:ascii="Consolas" w:hAnsi="Consolas" w:cs="Courier New"/>
          <w:color w:val="000000"/>
          <w:sz w:val="20"/>
          <w:szCs w:val="20"/>
        </w:rPr>
      </w:pPr>
      <w:r w:rsidRPr="00B81248">
        <w:rPr>
          <w:rFonts w:ascii="Consolas" w:hAnsi="Consolas" w:cs="Courier New"/>
          <w:color w:val="000000"/>
          <w:sz w:val="20"/>
          <w:szCs w:val="20"/>
        </w:rPr>
        <w:t xml:space="preserve">altitude = </w:t>
      </w:r>
      <w:proofErr w:type="spellStart"/>
      <w:r w:rsidRPr="00B81248">
        <w:rPr>
          <w:rFonts w:ascii="Consolas" w:hAnsi="Consolas" w:cs="Courier New"/>
          <w:color w:val="000000"/>
          <w:sz w:val="20"/>
          <w:szCs w:val="20"/>
        </w:rPr>
        <w:t>image_np</w:t>
      </w:r>
      <w:proofErr w:type="spellEnd"/>
      <w:proofErr w:type="gramStart"/>
      <w:r w:rsidRPr="00B81248">
        <w:rPr>
          <w:rFonts w:ascii="Consolas" w:hAnsi="Consolas" w:cs="Courier New"/>
          <w:color w:val="000000"/>
          <w:sz w:val="20"/>
          <w:szCs w:val="20"/>
        </w:rPr>
        <w:t>[:,</w:t>
      </w:r>
      <w:proofErr w:type="gramEnd"/>
      <w:r w:rsidRPr="00B81248">
        <w:rPr>
          <w:rFonts w:ascii="Consolas" w:hAnsi="Consolas" w:cs="Courier New"/>
          <w:color w:val="000000"/>
          <w:sz w:val="20"/>
          <w:szCs w:val="20"/>
        </w:rPr>
        <w:t xml:space="preserve"> :, 0]   # Red channel</w:t>
      </w:r>
    </w:p>
    <w:p w14:paraId="11FE9899" w14:textId="77777777" w:rsidR="00B81248" w:rsidRPr="00B81248" w:rsidRDefault="00B81248" w:rsidP="00B812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744957217"/>
        <w:rPr>
          <w:rFonts w:ascii="Consolas" w:hAnsi="Consolas" w:cs="Courier New"/>
          <w:color w:val="000000"/>
          <w:sz w:val="20"/>
          <w:szCs w:val="20"/>
        </w:rPr>
      </w:pPr>
      <w:r w:rsidRPr="00B81248">
        <w:rPr>
          <w:rFonts w:ascii="Consolas" w:hAnsi="Consolas" w:cs="Courier New"/>
          <w:color w:val="000000"/>
          <w:sz w:val="20"/>
          <w:szCs w:val="20"/>
        </w:rPr>
        <w:t xml:space="preserve">slope    = </w:t>
      </w:r>
      <w:proofErr w:type="spellStart"/>
      <w:r w:rsidRPr="00B81248">
        <w:rPr>
          <w:rFonts w:ascii="Consolas" w:hAnsi="Consolas" w:cs="Courier New"/>
          <w:color w:val="000000"/>
          <w:sz w:val="20"/>
          <w:szCs w:val="20"/>
        </w:rPr>
        <w:t>image_np</w:t>
      </w:r>
      <w:proofErr w:type="spellEnd"/>
      <w:proofErr w:type="gramStart"/>
      <w:r w:rsidRPr="00B81248">
        <w:rPr>
          <w:rFonts w:ascii="Consolas" w:hAnsi="Consolas" w:cs="Courier New"/>
          <w:color w:val="000000"/>
          <w:sz w:val="20"/>
          <w:szCs w:val="20"/>
        </w:rPr>
        <w:t>[:,</w:t>
      </w:r>
      <w:proofErr w:type="gramEnd"/>
      <w:r w:rsidRPr="00B81248">
        <w:rPr>
          <w:rFonts w:ascii="Consolas" w:hAnsi="Consolas" w:cs="Courier New"/>
          <w:color w:val="000000"/>
          <w:sz w:val="20"/>
          <w:szCs w:val="20"/>
        </w:rPr>
        <w:t xml:space="preserve"> :, 1]   # Green channel</w:t>
      </w:r>
    </w:p>
    <w:p w14:paraId="7C6CFE59" w14:textId="6F30E08C" w:rsidR="00B81248" w:rsidRPr="00B81248" w:rsidRDefault="00B81248" w:rsidP="00B812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744957217"/>
        <w:rPr>
          <w:rFonts w:ascii="Consolas" w:hAnsi="Consolas" w:cs="Courier New"/>
          <w:sz w:val="20"/>
          <w:szCs w:val="20"/>
        </w:rPr>
      </w:pPr>
      <w:r w:rsidRPr="00B81248">
        <w:rPr>
          <w:rFonts w:ascii="Consolas" w:hAnsi="Consolas" w:cs="Courier New"/>
          <w:color w:val="000000"/>
          <w:sz w:val="20"/>
          <w:szCs w:val="20"/>
        </w:rPr>
        <w:t xml:space="preserve">aspect   = </w:t>
      </w:r>
      <w:proofErr w:type="spellStart"/>
      <w:r w:rsidRPr="00B81248">
        <w:rPr>
          <w:rFonts w:ascii="Consolas" w:hAnsi="Consolas" w:cs="Courier New"/>
          <w:color w:val="000000"/>
          <w:sz w:val="20"/>
          <w:szCs w:val="20"/>
        </w:rPr>
        <w:t>image_np</w:t>
      </w:r>
      <w:proofErr w:type="spellEnd"/>
      <w:proofErr w:type="gramStart"/>
      <w:r w:rsidRPr="00B81248">
        <w:rPr>
          <w:rFonts w:ascii="Consolas" w:hAnsi="Consolas" w:cs="Courier New"/>
          <w:color w:val="000000"/>
          <w:sz w:val="20"/>
          <w:szCs w:val="20"/>
        </w:rPr>
        <w:t>[:,</w:t>
      </w:r>
      <w:proofErr w:type="gramEnd"/>
      <w:r w:rsidRPr="00B81248">
        <w:rPr>
          <w:rFonts w:ascii="Consolas" w:hAnsi="Consolas" w:cs="Courier New"/>
          <w:color w:val="000000"/>
          <w:sz w:val="20"/>
          <w:szCs w:val="20"/>
        </w:rPr>
        <w:t xml:space="preserve"> :, 2]   # Blue channel</w:t>
      </w:r>
    </w:p>
    <w:p w14:paraId="4D75FB7A" w14:textId="77777777" w:rsidR="00FA70FC" w:rsidRDefault="00FA70FC" w:rsidP="00FA70FC">
      <w:pPr>
        <w:pStyle w:val="ListBullet"/>
        <w:numPr>
          <w:ilvl w:val="0"/>
          <w:numId w:val="0"/>
        </w:numPr>
        <w:ind w:left="340" w:hanging="340"/>
      </w:pPr>
    </w:p>
    <w:p w14:paraId="2270A1B8" w14:textId="1707A17E" w:rsidR="00FA70FC" w:rsidRDefault="00B81248" w:rsidP="00B81248">
      <w:pPr>
        <w:pStyle w:val="ListBullet"/>
        <w:numPr>
          <w:ilvl w:val="0"/>
          <w:numId w:val="47"/>
        </w:numPr>
        <w:spacing w:after="0"/>
      </w:pPr>
      <w:r>
        <w:t>Convert Aspect to Degrees</w:t>
      </w:r>
    </w:p>
    <w:p w14:paraId="17263CE5" w14:textId="787CBD74" w:rsidR="00B81248" w:rsidRPr="00B81248" w:rsidRDefault="00B81248" w:rsidP="00B812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912037220"/>
        <w:rPr>
          <w:rFonts w:ascii="Consolas" w:hAnsi="Consolas" w:cs="Courier New"/>
          <w:sz w:val="20"/>
          <w:szCs w:val="20"/>
        </w:rPr>
      </w:pPr>
      <w:proofErr w:type="spellStart"/>
      <w:r w:rsidRPr="00B81248">
        <w:rPr>
          <w:rFonts w:ascii="Consolas" w:hAnsi="Consolas" w:cs="Courier New"/>
          <w:color w:val="000000"/>
          <w:sz w:val="20"/>
          <w:szCs w:val="20"/>
        </w:rPr>
        <w:t>aspect_deg</w:t>
      </w:r>
      <w:proofErr w:type="spellEnd"/>
      <w:r w:rsidRPr="00B81248">
        <w:rPr>
          <w:rFonts w:ascii="Consolas" w:hAnsi="Consolas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 w:rsidRPr="00B81248">
        <w:rPr>
          <w:rFonts w:ascii="Consolas" w:hAnsi="Consolas" w:cs="Courier New"/>
          <w:color w:val="000000"/>
          <w:sz w:val="20"/>
          <w:szCs w:val="20"/>
        </w:rPr>
        <w:t>aspect.astype</w:t>
      </w:r>
      <w:proofErr w:type="spellEnd"/>
      <w:proofErr w:type="gramEnd"/>
      <w:r w:rsidRPr="00B81248">
        <w:rPr>
          <w:rFonts w:ascii="Consolas" w:hAnsi="Consolas" w:cs="Courier New"/>
          <w:color w:val="000000"/>
          <w:sz w:val="20"/>
          <w:szCs w:val="20"/>
        </w:rPr>
        <w:t>(np.float32) / 255.0) * 360.0</w:t>
      </w:r>
    </w:p>
    <w:p w14:paraId="0CF0496B" w14:textId="77777777" w:rsidR="00B81248" w:rsidRDefault="00B81248" w:rsidP="00B81248">
      <w:pPr>
        <w:pStyle w:val="ListBullet"/>
        <w:numPr>
          <w:ilvl w:val="0"/>
          <w:numId w:val="0"/>
        </w:numPr>
        <w:ind w:left="720"/>
      </w:pPr>
    </w:p>
    <w:p w14:paraId="2EEF2C2B" w14:textId="099949A2" w:rsidR="00B81248" w:rsidRDefault="00B81248" w:rsidP="0040113E">
      <w:pPr>
        <w:pStyle w:val="ListBullet"/>
        <w:numPr>
          <w:ilvl w:val="0"/>
          <w:numId w:val="47"/>
        </w:numPr>
      </w:pPr>
      <w:r>
        <w:lastRenderedPageBreak/>
        <w:t>Define Fire-Risk Rules</w:t>
      </w:r>
    </w:p>
    <w:p w14:paraId="562D3E37" w14:textId="7C0320B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937560759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high_altitude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= altitude &gt; 180</w:t>
      </w:r>
    </w:p>
    <w:p w14:paraId="20B8B905" w14:textId="7777777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937560759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steep_slope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  = slope &gt; 160</w:t>
      </w:r>
    </w:p>
    <w:p w14:paraId="699EC403" w14:textId="7777777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937560759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south_</w:t>
      </w:r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facing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 =</w:t>
      </w:r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(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aspect_deg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&gt;= 90) &amp; (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aspect_deg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&lt;= 180)</w:t>
      </w:r>
    </w:p>
    <w:p w14:paraId="537E202D" w14:textId="4E601A4E" w:rsidR="00B8124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937560759"/>
        <w:rPr>
          <w:rFonts w:ascii="Consolas" w:hAnsi="Consolas" w:cs="Courier New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fire_risk_mask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= (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high_altitude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&amp; 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steep_slope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&amp; 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south_facing</w:t>
      </w:r>
      <w:proofErr w:type="spellEnd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).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astype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(np.uint8)</w:t>
      </w:r>
    </w:p>
    <w:p w14:paraId="4E589896" w14:textId="77777777" w:rsidR="00B81248" w:rsidRDefault="00B81248" w:rsidP="00B81248">
      <w:pPr>
        <w:pStyle w:val="ListBullet"/>
        <w:numPr>
          <w:ilvl w:val="0"/>
          <w:numId w:val="0"/>
        </w:numPr>
        <w:ind w:left="340" w:hanging="340"/>
      </w:pPr>
    </w:p>
    <w:p w14:paraId="5DFDE47D" w14:textId="588DEB65" w:rsidR="00B81248" w:rsidRDefault="00B81248" w:rsidP="0040113E">
      <w:pPr>
        <w:pStyle w:val="ListBullet"/>
        <w:numPr>
          <w:ilvl w:val="0"/>
          <w:numId w:val="47"/>
        </w:numPr>
      </w:pPr>
      <w:r>
        <w:t xml:space="preserve"> </w:t>
      </w:r>
      <w:r w:rsidR="00B30138">
        <w:t>Visualize the Result</w:t>
      </w:r>
    </w:p>
    <w:p w14:paraId="50DE1A45" w14:textId="3A530C5E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595476953"/>
        <w:rPr>
          <w:rFonts w:ascii="Consolas" w:hAnsi="Consolas" w:cs="Courier New"/>
          <w:color w:val="000000"/>
          <w:sz w:val="20"/>
          <w:szCs w:val="20"/>
        </w:rPr>
      </w:pPr>
      <w:r w:rsidRPr="00B30138">
        <w:rPr>
          <w:rFonts w:ascii="Consolas" w:hAnsi="Consolas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as 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plt</w:t>
      </w:r>
      <w:proofErr w:type="spellEnd"/>
    </w:p>
    <w:p w14:paraId="44194FE1" w14:textId="7777777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595476953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plt.imshow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fire_risk_mask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cmap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>='Reds')</w:t>
      </w:r>
    </w:p>
    <w:p w14:paraId="1A1A5211" w14:textId="7777777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595476953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plt.title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("Fire Risk Zones")</w:t>
      </w:r>
    </w:p>
    <w:p w14:paraId="7ECB1C28" w14:textId="77777777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595476953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plt.axis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('off')</w:t>
      </w:r>
    </w:p>
    <w:p w14:paraId="602BD3A4" w14:textId="51041D65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595476953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plt.show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()</w:t>
      </w:r>
    </w:p>
    <w:p w14:paraId="0EC12A3F" w14:textId="77777777" w:rsidR="00B30138" w:rsidRDefault="00B30138" w:rsidP="00B30138">
      <w:pPr>
        <w:pStyle w:val="ListBullet"/>
        <w:numPr>
          <w:ilvl w:val="0"/>
          <w:numId w:val="0"/>
        </w:numPr>
      </w:pPr>
    </w:p>
    <w:p w14:paraId="0BE0C574" w14:textId="0D8C69EC" w:rsidR="00B30138" w:rsidRDefault="00B30138" w:rsidP="0040113E">
      <w:pPr>
        <w:pStyle w:val="ListBullet"/>
        <w:numPr>
          <w:ilvl w:val="0"/>
          <w:numId w:val="47"/>
        </w:numPr>
      </w:pPr>
      <w:r>
        <w:t>Save the Output</w:t>
      </w:r>
    </w:p>
    <w:p w14:paraId="57142CB5" w14:textId="7E817EEE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76" w:lineRule="auto"/>
        <w:ind w:left="1134"/>
        <w:divId w:val="770125214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mask_img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Image.fromarray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fire_risk_mask</w:t>
      </w:r>
      <w:proofErr w:type="spellEnd"/>
      <w:r w:rsidRPr="00B30138">
        <w:rPr>
          <w:rFonts w:ascii="Consolas" w:hAnsi="Consolas" w:cs="Courier New"/>
          <w:color w:val="000000"/>
          <w:sz w:val="20"/>
          <w:szCs w:val="20"/>
        </w:rPr>
        <w:t xml:space="preserve"> * 255)</w:t>
      </w:r>
    </w:p>
    <w:p w14:paraId="1B29320F" w14:textId="3C03F2AC" w:rsidR="00B30138" w:rsidRPr="00B30138" w:rsidRDefault="00B30138" w:rsidP="00B301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1134"/>
        <w:divId w:val="770125214"/>
        <w:rPr>
          <w:rFonts w:ascii="Consolas" w:hAnsi="Consolas" w:cs="Courier New"/>
          <w:sz w:val="20"/>
          <w:szCs w:val="20"/>
        </w:rPr>
      </w:pPr>
      <w:proofErr w:type="spellStart"/>
      <w:r w:rsidRPr="00B30138">
        <w:rPr>
          <w:rFonts w:ascii="Consolas" w:hAnsi="Consolas" w:cs="Courier New"/>
          <w:color w:val="000000"/>
          <w:sz w:val="20"/>
          <w:szCs w:val="20"/>
        </w:rPr>
        <w:t>mask_</w:t>
      </w:r>
      <w:proofErr w:type="gramStart"/>
      <w:r w:rsidRPr="00B30138">
        <w:rPr>
          <w:rFonts w:ascii="Consolas" w:hAnsi="Consolas" w:cs="Courier New"/>
          <w:color w:val="000000"/>
          <w:sz w:val="20"/>
          <w:szCs w:val="20"/>
        </w:rPr>
        <w:t>img.save</w:t>
      </w:r>
      <w:proofErr w:type="spellEnd"/>
      <w:proofErr w:type="gramEnd"/>
      <w:r w:rsidRPr="00B30138">
        <w:rPr>
          <w:rFonts w:ascii="Consolas" w:hAnsi="Consolas" w:cs="Courier New"/>
          <w:color w:val="000000"/>
          <w:sz w:val="20"/>
          <w:szCs w:val="20"/>
        </w:rPr>
        <w:t>('fire_risk_mask.png')</w:t>
      </w:r>
    </w:p>
    <w:p w14:paraId="3A268F3B" w14:textId="2A25820A" w:rsidR="0040113E" w:rsidRPr="00C20A20" w:rsidRDefault="00B30138" w:rsidP="0040113E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Exploratory Data Analysis (EDA)</w:t>
      </w:r>
    </w:p>
    <w:p w14:paraId="0EBAE581" w14:textId="77777777" w:rsidR="00B30138" w:rsidRPr="00B30138" w:rsidRDefault="00B30138" w:rsidP="00B30138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We explored the image data with histograms to understand:</w:t>
      </w:r>
    </w:p>
    <w:p w14:paraId="33034122" w14:textId="77777777" w:rsidR="00B30138" w:rsidRPr="00B30138" w:rsidRDefault="00B30138" w:rsidP="00B30138">
      <w:pPr>
        <w:pStyle w:val="NormalWeb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Altitude distribution (elevation zones)</w:t>
      </w:r>
    </w:p>
    <w:p w14:paraId="1EE682D4" w14:textId="77777777" w:rsidR="00B30138" w:rsidRPr="00B30138" w:rsidRDefault="00B30138" w:rsidP="00B30138">
      <w:pPr>
        <w:pStyle w:val="NormalWeb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Slope steepness</w:t>
      </w:r>
    </w:p>
    <w:p w14:paraId="0C35D1D1" w14:textId="77777777" w:rsidR="00B30138" w:rsidRPr="00B30138" w:rsidRDefault="00B30138" w:rsidP="00B30138">
      <w:pPr>
        <w:pStyle w:val="NormalWeb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Aspect (direction terrain faces)</w:t>
      </w:r>
    </w:p>
    <w:p w14:paraId="4E2D47C1" w14:textId="2B733E7D" w:rsidR="0040113E" w:rsidRPr="00B30138" w:rsidRDefault="00B30138" w:rsidP="00B30138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This helped inform the thresholds used for classification.</w:t>
      </w:r>
    </w:p>
    <w:p w14:paraId="5ABB07B3" w14:textId="3C080739" w:rsidR="0040113E" w:rsidRPr="00C20A20" w:rsidRDefault="00B30138" w:rsidP="0040113E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Output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4"/>
        <w:gridCol w:w="3938"/>
      </w:tblGrid>
      <w:tr w:rsidR="00B30138" w:rsidRPr="00B30138" w14:paraId="2FD2AFB8" w14:textId="77777777" w:rsidTr="00B3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F46DF" w14:textId="77777777" w:rsidR="00B30138" w:rsidRPr="00B30138" w:rsidRDefault="00B30138" w:rsidP="00B30138">
            <w:pPr>
              <w:spacing w:line="360" w:lineRule="auto"/>
              <w:jc w:val="center"/>
              <w:rPr>
                <w:rFonts w:eastAsia="Times New Roman" w:cstheme="minorHAnsi"/>
                <w:color w:val="auto"/>
                <w:lang w:val="en-IN" w:eastAsia="en-IN"/>
              </w:rPr>
            </w:pPr>
            <w:r w:rsidRPr="00B30138">
              <w:rPr>
                <w:rFonts w:eastAsia="Times New Roman" w:cstheme="minorHAnsi"/>
                <w:color w:val="auto"/>
                <w:lang w:val="en-IN" w:eastAsia="en-IN"/>
              </w:rPr>
              <w:t>File</w:t>
            </w:r>
          </w:p>
        </w:tc>
        <w:tc>
          <w:tcPr>
            <w:tcW w:w="0" w:type="auto"/>
            <w:hideMark/>
          </w:tcPr>
          <w:p w14:paraId="2C6EC044" w14:textId="77777777" w:rsidR="00B30138" w:rsidRPr="00B30138" w:rsidRDefault="00B30138" w:rsidP="00B301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B30138">
              <w:rPr>
                <w:rFonts w:eastAsia="Times New Roman" w:cstheme="minorHAnsi"/>
                <w:color w:val="auto"/>
                <w:lang w:val="en-IN" w:eastAsia="en-IN"/>
              </w:rPr>
              <w:t>Description</w:t>
            </w:r>
          </w:p>
        </w:tc>
      </w:tr>
      <w:tr w:rsidR="00B30138" w:rsidRPr="00B30138" w14:paraId="4B609FB9" w14:textId="77777777" w:rsidTr="00B30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BF678" w14:textId="77777777" w:rsidR="00B30138" w:rsidRPr="00B30138" w:rsidRDefault="00B30138" w:rsidP="00B30138">
            <w:pPr>
              <w:spacing w:line="360" w:lineRule="auto"/>
              <w:rPr>
                <w:rFonts w:eastAsia="Times New Roman" w:cstheme="minorHAnsi"/>
                <w:color w:val="auto"/>
                <w:lang w:val="en-IN" w:eastAsia="en-IN"/>
              </w:rPr>
            </w:pPr>
            <w:r w:rsidRPr="00B30138">
              <w:rPr>
                <w:rFonts w:eastAsia="Times New Roman" w:cstheme="minorHAnsi"/>
                <w:color w:val="auto"/>
                <w:lang w:val="en-IN" w:eastAsia="en-IN"/>
              </w:rPr>
              <w:t>fire_risk_mask.png</w:t>
            </w:r>
          </w:p>
        </w:tc>
        <w:tc>
          <w:tcPr>
            <w:tcW w:w="0" w:type="auto"/>
            <w:hideMark/>
          </w:tcPr>
          <w:p w14:paraId="201B1E28" w14:textId="77777777" w:rsidR="00B30138" w:rsidRPr="00B30138" w:rsidRDefault="00B30138" w:rsidP="00B301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n-IN" w:eastAsia="en-IN"/>
              </w:rPr>
            </w:pPr>
            <w:r w:rsidRPr="00B30138">
              <w:rPr>
                <w:rFonts w:eastAsia="Times New Roman" w:cstheme="minorHAnsi"/>
                <w:color w:val="auto"/>
                <w:lang w:val="en-IN" w:eastAsia="en-IN"/>
              </w:rPr>
              <w:t>Binary image: 1 = fire-risk, 0 = safe</w:t>
            </w:r>
          </w:p>
        </w:tc>
      </w:tr>
    </w:tbl>
    <w:p w14:paraId="7E35383A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660092DF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67C52483" w14:textId="5A432099" w:rsidR="0040113E" w:rsidRPr="00C20A20" w:rsidRDefault="00B30138" w:rsidP="0040113E">
      <w:pPr>
        <w:pStyle w:val="Heading1"/>
      </w:pPr>
      <w:r>
        <w:rPr>
          <w:rFonts w:ascii="Segoe UI Emoji" w:hAnsi="Segoe UI Emoji" w:cs="Segoe UI Emoji"/>
        </w:rPr>
        <w:lastRenderedPageBreak/>
        <w:t>📈</w:t>
      </w:r>
      <w:r>
        <w:t xml:space="preserve"> Results</w:t>
      </w:r>
    </w:p>
    <w:p w14:paraId="4E728D22" w14:textId="77777777" w:rsidR="00B30138" w:rsidRPr="00B30138" w:rsidRDefault="00B30138" w:rsidP="00B30138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The model correctly highlights:</w:t>
      </w:r>
    </w:p>
    <w:p w14:paraId="1B9D32E9" w14:textId="77777777" w:rsidR="00B30138" w:rsidRPr="00B30138" w:rsidRDefault="00B30138" w:rsidP="00B30138">
      <w:pPr>
        <w:pStyle w:val="NormalWeb"/>
        <w:numPr>
          <w:ilvl w:val="0"/>
          <w:numId w:val="50"/>
        </w:numPr>
        <w:spacing w:line="360" w:lineRule="auto"/>
        <w:ind w:left="714" w:hanging="357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Areas with steep, high terrain</w:t>
      </w:r>
    </w:p>
    <w:p w14:paraId="78B6E69D" w14:textId="77777777" w:rsidR="00B30138" w:rsidRPr="00B30138" w:rsidRDefault="00B30138" w:rsidP="00B30138">
      <w:pPr>
        <w:pStyle w:val="NormalWeb"/>
        <w:numPr>
          <w:ilvl w:val="0"/>
          <w:numId w:val="50"/>
        </w:numPr>
        <w:spacing w:line="360" w:lineRule="auto"/>
        <w:ind w:left="714" w:hanging="357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South-facing slopes (more prone to dryness)</w:t>
      </w:r>
    </w:p>
    <w:p w14:paraId="1BBA0A4D" w14:textId="77777777" w:rsidR="00B30138" w:rsidRPr="00B30138" w:rsidRDefault="00B30138" w:rsidP="00B30138">
      <w:pPr>
        <w:pStyle w:val="NormalWeb"/>
        <w:numPr>
          <w:ilvl w:val="0"/>
          <w:numId w:val="50"/>
        </w:numPr>
        <w:spacing w:line="360" w:lineRule="auto"/>
        <w:ind w:left="714" w:hanging="357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These are known to be high fire-risk areas</w:t>
      </w:r>
    </w:p>
    <w:p w14:paraId="4AE90081" w14:textId="507CAF2E" w:rsidR="0040113E" w:rsidRPr="00B30138" w:rsidRDefault="00B30138" w:rsidP="00B30138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B30138">
        <w:rPr>
          <w:rFonts w:asciiTheme="minorHAnsi" w:hAnsiTheme="minorHAnsi" w:cstheme="minorHAnsi"/>
          <w:color w:val="595959" w:themeColor="text1" w:themeTint="A6"/>
        </w:rPr>
        <w:t>The approach is explainable and easily adjustable by changing threshold values.</w:t>
      </w:r>
    </w:p>
    <w:p w14:paraId="3938D65F" w14:textId="18B1144C" w:rsidR="0040113E" w:rsidRPr="00C20A20" w:rsidRDefault="00EE5FB1" w:rsidP="0040113E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Potential Extensions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80"/>
        <w:gridCol w:w="6490"/>
      </w:tblGrid>
      <w:tr w:rsidR="00EE5FB1" w:rsidRPr="00EE5FB1" w14:paraId="2DE1B1DD" w14:textId="77777777" w:rsidTr="00EE5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B6AE" w14:textId="77777777" w:rsidR="00EE5FB1" w:rsidRPr="00EE5FB1" w:rsidRDefault="00EE5FB1" w:rsidP="00EE5FB1">
            <w:pPr>
              <w:jc w:val="center"/>
              <w:rPr>
                <w:rFonts w:eastAsia="Times New Roman" w:cstheme="minorHAnsi"/>
                <w:color w:val="595959" w:themeColor="text1" w:themeTint="A6"/>
                <w:lang w:val="en-IN" w:eastAsia="en-IN"/>
              </w:rPr>
            </w:pPr>
            <w:r w:rsidRPr="00EE5FB1">
              <w:rPr>
                <w:rFonts w:eastAsia="Times New Roman" w:cstheme="minorHAnsi"/>
                <w:color w:val="595959" w:themeColor="text1" w:themeTint="A6"/>
                <w:lang w:val="en-IN" w:eastAsia="en-IN"/>
              </w:rPr>
              <w:t>Idea</w:t>
            </w:r>
          </w:p>
        </w:tc>
        <w:tc>
          <w:tcPr>
            <w:tcW w:w="0" w:type="auto"/>
            <w:hideMark/>
          </w:tcPr>
          <w:p w14:paraId="326027C0" w14:textId="77777777" w:rsidR="00EE5FB1" w:rsidRPr="00EE5FB1" w:rsidRDefault="00EE5FB1" w:rsidP="00EE5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595959" w:themeColor="text1" w:themeTint="A6"/>
                <w:lang w:val="en-IN" w:eastAsia="en-IN"/>
              </w:rPr>
            </w:pPr>
            <w:r w:rsidRPr="00EE5FB1">
              <w:rPr>
                <w:rFonts w:eastAsia="Times New Roman" w:cstheme="minorHAnsi"/>
                <w:color w:val="595959" w:themeColor="text1" w:themeTint="A6"/>
                <w:lang w:val="en-IN" w:eastAsia="en-IN"/>
              </w:rPr>
              <w:t>Description</w:t>
            </w:r>
          </w:p>
        </w:tc>
      </w:tr>
      <w:tr w:rsidR="00EE5FB1" w:rsidRPr="00EE5FB1" w14:paraId="6FF1C5A2" w14:textId="77777777" w:rsidTr="00E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13F34" w14:textId="77777777" w:rsidR="00EE5FB1" w:rsidRPr="00EE5FB1" w:rsidRDefault="00EE5FB1" w:rsidP="00EE5FB1">
            <w:pPr>
              <w:spacing w:after="12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Add more WIFIRE images</w:t>
            </w:r>
          </w:p>
        </w:tc>
        <w:tc>
          <w:tcPr>
            <w:tcW w:w="0" w:type="auto"/>
            <w:hideMark/>
          </w:tcPr>
          <w:p w14:paraId="01929885" w14:textId="77777777" w:rsidR="00EE5FB1" w:rsidRPr="00EE5FB1" w:rsidRDefault="00EE5FB1" w:rsidP="00EE5F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To expand the dataset</w:t>
            </w:r>
          </w:p>
        </w:tc>
      </w:tr>
      <w:tr w:rsidR="00EE5FB1" w:rsidRPr="00EE5FB1" w14:paraId="08EB59FB" w14:textId="77777777" w:rsidTr="00EE5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7D536" w14:textId="77777777" w:rsidR="00EE5FB1" w:rsidRPr="00EE5FB1" w:rsidRDefault="00EE5FB1" w:rsidP="00EE5FB1">
            <w:pPr>
              <w:spacing w:after="12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Train ML classifiers</w:t>
            </w:r>
          </w:p>
        </w:tc>
        <w:tc>
          <w:tcPr>
            <w:tcW w:w="0" w:type="auto"/>
            <w:hideMark/>
          </w:tcPr>
          <w:p w14:paraId="5DFB3349" w14:textId="77777777" w:rsidR="00EE5FB1" w:rsidRPr="00EE5FB1" w:rsidRDefault="00EE5FB1" w:rsidP="00EE5FB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Logistic Regression, Random Forest (using terrain features)</w:t>
            </w:r>
          </w:p>
        </w:tc>
      </w:tr>
      <w:tr w:rsidR="00EE5FB1" w:rsidRPr="00EE5FB1" w14:paraId="3471B9B7" w14:textId="77777777" w:rsidTr="00E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79939" w14:textId="77777777" w:rsidR="00EE5FB1" w:rsidRPr="00EE5FB1" w:rsidRDefault="00EE5FB1" w:rsidP="00EE5FB1">
            <w:pPr>
              <w:spacing w:after="12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Use deep learning (U-Net)</w:t>
            </w:r>
          </w:p>
        </w:tc>
        <w:tc>
          <w:tcPr>
            <w:tcW w:w="0" w:type="auto"/>
            <w:hideMark/>
          </w:tcPr>
          <w:p w14:paraId="1AEDEB89" w14:textId="77777777" w:rsidR="00EE5FB1" w:rsidRPr="00EE5FB1" w:rsidRDefault="00EE5FB1" w:rsidP="00EE5F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For full image segmentation</w:t>
            </w:r>
          </w:p>
        </w:tc>
      </w:tr>
      <w:tr w:rsidR="00EE5FB1" w:rsidRPr="00EE5FB1" w14:paraId="1C070BFF" w14:textId="77777777" w:rsidTr="00EE5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E7E3F" w14:textId="77777777" w:rsidR="00EE5FB1" w:rsidRPr="00EE5FB1" w:rsidRDefault="00EE5FB1" w:rsidP="00EE5FB1">
            <w:pPr>
              <w:spacing w:after="12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Include time-series data</w:t>
            </w:r>
          </w:p>
        </w:tc>
        <w:tc>
          <w:tcPr>
            <w:tcW w:w="0" w:type="auto"/>
            <w:hideMark/>
          </w:tcPr>
          <w:p w14:paraId="1D6DE56B" w14:textId="77777777" w:rsidR="00EE5FB1" w:rsidRPr="00EE5FB1" w:rsidRDefault="00EE5FB1" w:rsidP="00EE5FB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To model fire spread patterns</w:t>
            </w:r>
          </w:p>
        </w:tc>
      </w:tr>
      <w:tr w:rsidR="00EE5FB1" w:rsidRPr="00EE5FB1" w14:paraId="5D048945" w14:textId="77777777" w:rsidTr="00E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3EC1C" w14:textId="77777777" w:rsidR="00EE5FB1" w:rsidRPr="00EE5FB1" w:rsidRDefault="00EE5FB1" w:rsidP="00EE5FB1">
            <w:pPr>
              <w:spacing w:after="12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Incorporate weather variables</w:t>
            </w:r>
          </w:p>
        </w:tc>
        <w:tc>
          <w:tcPr>
            <w:tcW w:w="0" w:type="auto"/>
            <w:hideMark/>
          </w:tcPr>
          <w:p w14:paraId="7565CA08" w14:textId="77777777" w:rsidR="00EE5FB1" w:rsidRPr="00EE5FB1" w:rsidRDefault="00EE5FB1" w:rsidP="00EE5F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n-IN" w:eastAsia="en-IN"/>
              </w:rPr>
            </w:pPr>
            <w:r w:rsidRPr="00EE5FB1">
              <w:rPr>
                <w:rFonts w:eastAsia="Times New Roman" w:cstheme="minorHAnsi"/>
                <w:lang w:val="en-IN" w:eastAsia="en-IN"/>
              </w:rPr>
              <w:t>Like temperature, wind, or humidity</w:t>
            </w:r>
          </w:p>
        </w:tc>
      </w:tr>
    </w:tbl>
    <w:p w14:paraId="39277178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2B7105D5" w14:textId="51EF840A" w:rsidR="0040113E" w:rsidRPr="00C20A20" w:rsidRDefault="00EE5FB1" w:rsidP="0040113E">
      <w:pPr>
        <w:pStyle w:val="Heading1"/>
      </w:pPr>
      <w:r>
        <w:rPr>
          <w:rFonts w:ascii="Segoe UI Emoji" w:hAnsi="Segoe UI Emoji" w:cs="Segoe UI Emoji"/>
        </w:rPr>
        <w:t>📚</w:t>
      </w:r>
      <w:r>
        <w:t xml:space="preserve"> Requirements</w:t>
      </w:r>
    </w:p>
    <w:p w14:paraId="06BBDF26" w14:textId="77777777" w:rsidR="00EE5FB1" w:rsidRPr="00EE5FB1" w:rsidRDefault="00EE5FB1" w:rsidP="00EE5FB1">
      <w:pPr>
        <w:pStyle w:val="NormalWeb"/>
        <w:numPr>
          <w:ilvl w:val="0"/>
          <w:numId w:val="51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>Python 3.x</w:t>
      </w:r>
    </w:p>
    <w:p w14:paraId="706C65A8" w14:textId="77777777" w:rsidR="00EE5FB1" w:rsidRPr="00EE5FB1" w:rsidRDefault="00EE5FB1" w:rsidP="00EE5FB1">
      <w:pPr>
        <w:pStyle w:val="NormalWeb"/>
        <w:numPr>
          <w:ilvl w:val="0"/>
          <w:numId w:val="51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proofErr w:type="spellStart"/>
      <w:r w:rsidRPr="00EE5FB1">
        <w:rPr>
          <w:rStyle w:val="HTMLCode"/>
          <w:rFonts w:asciiTheme="minorHAnsi" w:hAnsiTheme="minorHAnsi" w:cstheme="minorHAnsi"/>
          <w:color w:val="595959" w:themeColor="text1" w:themeTint="A6"/>
          <w:sz w:val="24"/>
          <w:szCs w:val="24"/>
        </w:rPr>
        <w:t>numpy</w:t>
      </w:r>
      <w:proofErr w:type="spellEnd"/>
    </w:p>
    <w:p w14:paraId="0984C85C" w14:textId="77777777" w:rsidR="00EE5FB1" w:rsidRPr="00EE5FB1" w:rsidRDefault="00EE5FB1" w:rsidP="00EE5FB1">
      <w:pPr>
        <w:pStyle w:val="NormalWeb"/>
        <w:numPr>
          <w:ilvl w:val="0"/>
          <w:numId w:val="51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Style w:val="HTMLCode"/>
          <w:rFonts w:asciiTheme="minorHAnsi" w:hAnsiTheme="minorHAnsi" w:cstheme="minorHAnsi"/>
          <w:color w:val="595959" w:themeColor="text1" w:themeTint="A6"/>
          <w:sz w:val="24"/>
          <w:szCs w:val="24"/>
        </w:rPr>
        <w:t>matplotlib</w:t>
      </w:r>
    </w:p>
    <w:p w14:paraId="46071B4F" w14:textId="77777777" w:rsidR="00EE5FB1" w:rsidRPr="00EE5FB1" w:rsidRDefault="00EE5FB1" w:rsidP="00EE5FB1">
      <w:pPr>
        <w:pStyle w:val="NormalWeb"/>
        <w:numPr>
          <w:ilvl w:val="0"/>
          <w:numId w:val="51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Style w:val="HTMLCode"/>
          <w:rFonts w:asciiTheme="minorHAnsi" w:hAnsiTheme="minorHAnsi" w:cstheme="minorHAnsi"/>
          <w:color w:val="595959" w:themeColor="text1" w:themeTint="A6"/>
          <w:sz w:val="24"/>
          <w:szCs w:val="24"/>
        </w:rPr>
        <w:t>Pillow</w:t>
      </w:r>
      <w:r w:rsidRPr="00EE5FB1">
        <w:rPr>
          <w:rFonts w:asciiTheme="minorHAnsi" w:hAnsiTheme="minorHAnsi" w:cstheme="minorHAnsi"/>
          <w:color w:val="595959" w:themeColor="text1" w:themeTint="A6"/>
        </w:rPr>
        <w:t xml:space="preserve"> (</w:t>
      </w:r>
      <w:r w:rsidRPr="00EE5FB1">
        <w:rPr>
          <w:rStyle w:val="HTMLCode"/>
          <w:rFonts w:asciiTheme="minorHAnsi" w:hAnsiTheme="minorHAnsi" w:cstheme="minorHAnsi"/>
          <w:color w:val="595959" w:themeColor="text1" w:themeTint="A6"/>
          <w:sz w:val="24"/>
          <w:szCs w:val="24"/>
        </w:rPr>
        <w:t>PIL</w:t>
      </w:r>
      <w:r w:rsidRPr="00EE5FB1">
        <w:rPr>
          <w:rFonts w:asciiTheme="minorHAnsi" w:hAnsiTheme="minorHAnsi" w:cstheme="minorHAnsi"/>
          <w:color w:val="595959" w:themeColor="text1" w:themeTint="A6"/>
        </w:rPr>
        <w:t>)</w:t>
      </w:r>
    </w:p>
    <w:p w14:paraId="19AF6DC8" w14:textId="77777777" w:rsidR="00EE5FB1" w:rsidRPr="00EE5FB1" w:rsidRDefault="00EE5FB1" w:rsidP="00EE5FB1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>Install via:</w:t>
      </w:r>
    </w:p>
    <w:p w14:paraId="5B2C39EE" w14:textId="535E640D" w:rsidR="00EE5FB1" w:rsidRDefault="00EE5FB1" w:rsidP="00EE5F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488671836"/>
        <w:rPr>
          <w:rFonts w:ascii="Consolas" w:hAnsi="Consolas" w:cs="Courier New"/>
          <w:sz w:val="17"/>
          <w:szCs w:val="17"/>
        </w:rPr>
      </w:pPr>
      <w:r w:rsidRPr="00EE5FB1">
        <w:rPr>
          <w:rFonts w:ascii="Consolas" w:hAnsi="Consolas" w:cs="Courier New"/>
          <w:color w:val="000000"/>
          <w:sz w:val="17"/>
          <w:szCs w:val="17"/>
        </w:rPr>
        <w:t xml:space="preserve">pip install </w:t>
      </w:r>
      <w:proofErr w:type="spellStart"/>
      <w:r w:rsidRPr="00EE5FB1"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 w:rsidRPr="00EE5FB1">
        <w:rPr>
          <w:rFonts w:ascii="Consolas" w:hAnsi="Consolas" w:cs="Courier New"/>
          <w:color w:val="000000"/>
          <w:sz w:val="17"/>
          <w:szCs w:val="17"/>
        </w:rPr>
        <w:t xml:space="preserve"> matplotlib pillow</w:t>
      </w:r>
    </w:p>
    <w:p w14:paraId="7D1861E8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632220C3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206C848A" w14:textId="77777777" w:rsidR="0040113E" w:rsidRDefault="0040113E" w:rsidP="00843FCB">
      <w:pPr>
        <w:pStyle w:val="ListBullet"/>
        <w:numPr>
          <w:ilvl w:val="0"/>
          <w:numId w:val="0"/>
        </w:numPr>
      </w:pPr>
    </w:p>
    <w:p w14:paraId="604C7E45" w14:textId="7B4D48CD" w:rsidR="0040113E" w:rsidRPr="00C20A20" w:rsidRDefault="00EE5FB1" w:rsidP="0040113E">
      <w:pPr>
        <w:pStyle w:val="Heading1"/>
      </w:pPr>
      <w:r>
        <w:rPr>
          <w:rFonts w:ascii="Segoe UI Emoji" w:hAnsi="Segoe UI Emoji" w:cs="Segoe UI Emoji"/>
        </w:rPr>
        <w:t>💡</w:t>
      </w:r>
      <w:r>
        <w:t xml:space="preserve"> Conclusion</w:t>
      </w:r>
    </w:p>
    <w:p w14:paraId="563746CB" w14:textId="77777777" w:rsidR="00EE5FB1" w:rsidRPr="00EE5FB1" w:rsidRDefault="00EE5FB1" w:rsidP="00EE5FB1">
      <w:pPr>
        <w:pStyle w:val="NormalWeb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 xml:space="preserve">This project shows that even with </w:t>
      </w:r>
      <w:r w:rsidRPr="00EE5FB1">
        <w:rPr>
          <w:rStyle w:val="Strong"/>
          <w:rFonts w:asciiTheme="minorHAnsi" w:hAnsiTheme="minorHAnsi" w:cstheme="minorHAnsi"/>
          <w:b w:val="0"/>
          <w:bCs w:val="0"/>
          <w:color w:val="595959" w:themeColor="text1" w:themeTint="A6"/>
        </w:rPr>
        <w:t>just</w:t>
      </w:r>
      <w:r w:rsidRPr="00EE5FB1">
        <w:rPr>
          <w:rStyle w:val="Strong"/>
          <w:rFonts w:asciiTheme="minorHAnsi" w:hAnsiTheme="minorHAnsi" w:cstheme="minorHAnsi"/>
          <w:color w:val="595959" w:themeColor="text1" w:themeTint="A6"/>
        </w:rPr>
        <w:t xml:space="preserve"> NumPy </w:t>
      </w:r>
      <w:r w:rsidRPr="00EE5FB1">
        <w:rPr>
          <w:rStyle w:val="Strong"/>
          <w:rFonts w:asciiTheme="minorHAnsi" w:hAnsiTheme="minorHAnsi" w:cstheme="minorHAnsi"/>
          <w:b w:val="0"/>
          <w:bCs w:val="0"/>
          <w:color w:val="595959" w:themeColor="text1" w:themeTint="A6"/>
        </w:rPr>
        <w:t>and a single image</w:t>
      </w:r>
      <w:r w:rsidRPr="00EE5FB1">
        <w:rPr>
          <w:rFonts w:asciiTheme="minorHAnsi" w:hAnsiTheme="minorHAnsi" w:cstheme="minorHAnsi"/>
          <w:color w:val="595959" w:themeColor="text1" w:themeTint="A6"/>
        </w:rPr>
        <w:t>, it's possible to:</w:t>
      </w:r>
    </w:p>
    <w:p w14:paraId="21A3CD96" w14:textId="77777777" w:rsidR="00EE5FB1" w:rsidRPr="00EE5FB1" w:rsidRDefault="00EE5FB1" w:rsidP="00EE5FB1">
      <w:pPr>
        <w:pStyle w:val="NormalWeb"/>
        <w:numPr>
          <w:ilvl w:val="0"/>
          <w:numId w:val="52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>Perform spatial terrain analysis</w:t>
      </w:r>
    </w:p>
    <w:p w14:paraId="2412C64A" w14:textId="77777777" w:rsidR="00EE5FB1" w:rsidRPr="00EE5FB1" w:rsidRDefault="00EE5FB1" w:rsidP="00EE5FB1">
      <w:pPr>
        <w:pStyle w:val="NormalWeb"/>
        <w:numPr>
          <w:ilvl w:val="0"/>
          <w:numId w:val="52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>Derive useful wildfire risk insights</w:t>
      </w:r>
    </w:p>
    <w:p w14:paraId="67BFA3E3" w14:textId="02D9E434" w:rsidR="00EE5FB1" w:rsidRPr="00EE5FB1" w:rsidRDefault="00EE5FB1" w:rsidP="00EE5FB1">
      <w:pPr>
        <w:pStyle w:val="NormalWeb"/>
        <w:numPr>
          <w:ilvl w:val="0"/>
          <w:numId w:val="52"/>
        </w:numPr>
        <w:spacing w:line="360" w:lineRule="auto"/>
        <w:rPr>
          <w:rFonts w:asciiTheme="minorHAnsi" w:hAnsiTheme="minorHAnsi" w:cstheme="minorHAnsi"/>
          <w:color w:val="595959" w:themeColor="text1" w:themeTint="A6"/>
        </w:rPr>
      </w:pPr>
      <w:r w:rsidRPr="00EE5FB1">
        <w:rPr>
          <w:rFonts w:asciiTheme="minorHAnsi" w:hAnsiTheme="minorHAnsi" w:cstheme="minorHAnsi"/>
          <w:color w:val="595959" w:themeColor="text1" w:themeTint="A6"/>
        </w:rPr>
        <w:t>Generate training data for future models</w:t>
      </w:r>
    </w:p>
    <w:sectPr w:rsidR="00EE5FB1" w:rsidRPr="00EE5FB1" w:rsidSect="005901C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182EF" w14:textId="77777777" w:rsidR="0080259A" w:rsidRDefault="0080259A" w:rsidP="005A20E2">
      <w:pPr>
        <w:spacing w:after="0"/>
      </w:pPr>
      <w:r>
        <w:separator/>
      </w:r>
    </w:p>
    <w:p w14:paraId="4928D7C6" w14:textId="77777777" w:rsidR="0080259A" w:rsidRDefault="0080259A"/>
    <w:p w14:paraId="3EEAB5AD" w14:textId="77777777" w:rsidR="0080259A" w:rsidRDefault="0080259A" w:rsidP="009B4773"/>
    <w:p w14:paraId="4D487328" w14:textId="77777777" w:rsidR="0080259A" w:rsidRDefault="0080259A" w:rsidP="00513832"/>
  </w:endnote>
  <w:endnote w:type="continuationSeparator" w:id="0">
    <w:p w14:paraId="34E6B005" w14:textId="77777777" w:rsidR="0080259A" w:rsidRDefault="0080259A" w:rsidP="005A20E2">
      <w:pPr>
        <w:spacing w:after="0"/>
      </w:pPr>
      <w:r>
        <w:continuationSeparator/>
      </w:r>
    </w:p>
    <w:p w14:paraId="10FB8A8F" w14:textId="77777777" w:rsidR="0080259A" w:rsidRDefault="0080259A"/>
    <w:p w14:paraId="1CFF4227" w14:textId="77777777" w:rsidR="0080259A" w:rsidRDefault="0080259A" w:rsidP="009B4773"/>
    <w:p w14:paraId="0799A079" w14:textId="77777777" w:rsidR="0080259A" w:rsidRDefault="0080259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29CD" w14:textId="2FD98E99" w:rsidR="00B57756" w:rsidRPr="00F8411A" w:rsidRDefault="00EE5FB1" w:rsidP="00F8411A">
    <w:pPr>
      <w:pStyle w:val="Footer"/>
    </w:pPr>
    <w:sdt>
      <w:sdtPr>
        <w:alias w:val="Author"/>
        <w:tag w:val=""/>
        <w:id w:val="-389961190"/>
        <w:placeholder>
          <w:docPart w:val="67C7176F277E47A79DED745BA4D8A341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63349" w:rsidRPr="004D1898">
          <w:rPr>
            <w:rStyle w:val="PlaceholderText"/>
          </w:rPr>
          <w:t>[Author]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A9C59" w14:textId="77777777" w:rsidR="005854DB" w:rsidRPr="00F8411A" w:rsidRDefault="00000000" w:rsidP="005854DB">
    <w:pPr>
      <w:pStyle w:val="Footer"/>
    </w:pPr>
    <w:sdt>
      <w:sdtPr>
        <w:id w:val="-1817720583"/>
        <w:placeholder/>
        <w:temporary/>
        <w:showingPlcHdr/>
        <w15:appearance w15:val="hidden"/>
      </w:sdtPr>
      <w:sdtContent>
        <w:r w:rsidR="002E6D69">
          <w:t>Report Date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A5491" w14:textId="77777777" w:rsidR="0080259A" w:rsidRDefault="0080259A" w:rsidP="005A20E2">
      <w:pPr>
        <w:spacing w:after="0"/>
      </w:pPr>
      <w:r>
        <w:separator/>
      </w:r>
    </w:p>
    <w:p w14:paraId="3B4B2242" w14:textId="77777777" w:rsidR="0080259A" w:rsidRDefault="0080259A"/>
    <w:p w14:paraId="4C6E00D0" w14:textId="77777777" w:rsidR="0080259A" w:rsidRDefault="0080259A" w:rsidP="009B4773"/>
    <w:p w14:paraId="3322064D" w14:textId="77777777" w:rsidR="0080259A" w:rsidRDefault="0080259A" w:rsidP="00513832"/>
  </w:footnote>
  <w:footnote w:type="continuationSeparator" w:id="0">
    <w:p w14:paraId="4FADCC6F" w14:textId="77777777" w:rsidR="0080259A" w:rsidRDefault="0080259A" w:rsidP="005A20E2">
      <w:pPr>
        <w:spacing w:after="0"/>
      </w:pPr>
      <w:r>
        <w:continuationSeparator/>
      </w:r>
    </w:p>
    <w:p w14:paraId="5988910B" w14:textId="77777777" w:rsidR="0080259A" w:rsidRDefault="0080259A"/>
    <w:p w14:paraId="67314137" w14:textId="77777777" w:rsidR="0080259A" w:rsidRDefault="0080259A" w:rsidP="009B4773"/>
    <w:p w14:paraId="679FBC3C" w14:textId="77777777" w:rsidR="0080259A" w:rsidRDefault="0080259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7CC09" w14:textId="73B9BC11" w:rsidR="002E6D69" w:rsidRPr="002E6D69" w:rsidRDefault="00000000" w:rsidP="002E6D69">
    <w:pPr>
      <w:pStyle w:val="Header"/>
    </w:pPr>
    <w:sdt>
      <w:sdtPr>
        <w:alias w:val="Title"/>
        <w:tag w:val=""/>
        <w:id w:val="591438223"/>
        <w:placeholder>
          <w:docPart w:val="40184F6BD88245FDA21F532F17D08C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B53DAD">
          <w:rPr>
            <w:rFonts w:ascii="Segoe UI Emoji" w:hAnsi="Segoe UI Emoji" w:cs="Segoe UI Emoji"/>
          </w:rPr>
          <w:t>🔥</w:t>
        </w:r>
        <w:r w:rsidR="00B53DAD">
          <w:t xml:space="preserve"> Wildfire Risk Detection </w:t>
        </w:r>
      </w:sdtContent>
    </w:sdt>
  </w:p>
  <w:p w14:paraId="21EB1DCF" w14:textId="10FED775" w:rsidR="005854DB" w:rsidRPr="002E6D69" w:rsidRDefault="00B53DAD" w:rsidP="002E6D69">
    <w:pPr>
      <w:pStyle w:val="Header1"/>
    </w:pPr>
    <w:sdt>
      <w:sdtPr>
        <w:alias w:val="Subtitle"/>
        <w:tag w:val=""/>
        <w:id w:val="1326939518"/>
        <w:placeholder>
          <w:docPart w:val="5B24D07363C843B6916B88FC718E0A8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Pr="00B53DAD">
          <w:t>WIFIRE Satellite Image</w:t>
        </w:r>
      </w:sdtContent>
    </w:sdt>
    <w:r w:rsidR="005854DB" w:rsidRPr="002E6D69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13D0487" wp14:editId="5CE38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F4A1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3D04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GJJAIAACI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" fillcolor="#f0cda1 [3204]" stroked="f">
              <v:fill opacity="32896f"/>
              <v:textbox inset="20mm,8mm">
                <w:txbxContent>
                  <w:p w14:paraId="7117F4A1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97C3" w14:textId="77777777" w:rsidR="005854DB" w:rsidRDefault="005854DB" w:rsidP="00A67285">
    <w:pPr>
      <w:pStyle w:val="Head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206313A3" wp14:editId="6A4EE7C4">
          <wp:simplePos x="0" y="0"/>
          <wp:positionH relativeFrom="column">
            <wp:posOffset>-800100</wp:posOffset>
          </wp:positionH>
          <wp:positionV relativeFrom="paragraph">
            <wp:posOffset>-411480</wp:posOffset>
          </wp:positionV>
          <wp:extent cx="8008772" cy="2286226"/>
          <wp:effectExtent l="0" t="0" r="0" b="0"/>
          <wp:wrapNone/>
          <wp:docPr id="7" name="Picture 7" descr="Sunset on the grassy me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unset on the grassy meado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616" b="28616"/>
                  <a:stretch>
                    <a:fillRect/>
                  </a:stretch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97661"/>
    <w:multiLevelType w:val="hybridMultilevel"/>
    <w:tmpl w:val="911A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A33DD1"/>
    <w:multiLevelType w:val="hybridMultilevel"/>
    <w:tmpl w:val="0718A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D4D69"/>
    <w:multiLevelType w:val="multilevel"/>
    <w:tmpl w:val="3112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07082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0F53"/>
    <w:multiLevelType w:val="multilevel"/>
    <w:tmpl w:val="8AE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07082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6F1FB0"/>
    <w:multiLevelType w:val="multilevel"/>
    <w:tmpl w:val="9D0C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531AD"/>
    <w:multiLevelType w:val="multilevel"/>
    <w:tmpl w:val="259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07082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A1E01"/>
    <w:multiLevelType w:val="multilevel"/>
    <w:tmpl w:val="506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07082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11312">
    <w:abstractNumId w:val="30"/>
  </w:num>
  <w:num w:numId="2" w16cid:durableId="696472650">
    <w:abstractNumId w:val="41"/>
  </w:num>
  <w:num w:numId="3" w16cid:durableId="2083794997">
    <w:abstractNumId w:val="18"/>
  </w:num>
  <w:num w:numId="4" w16cid:durableId="1524435337">
    <w:abstractNumId w:val="27"/>
  </w:num>
  <w:num w:numId="5" w16cid:durableId="1616476373">
    <w:abstractNumId w:val="14"/>
  </w:num>
  <w:num w:numId="6" w16cid:durableId="1703746229">
    <w:abstractNumId w:val="8"/>
  </w:num>
  <w:num w:numId="7" w16cid:durableId="717899150">
    <w:abstractNumId w:val="40"/>
  </w:num>
  <w:num w:numId="8" w16cid:durableId="1035810738">
    <w:abstractNumId w:val="13"/>
  </w:num>
  <w:num w:numId="9" w16cid:durableId="32118141">
    <w:abstractNumId w:val="43"/>
  </w:num>
  <w:num w:numId="10" w16cid:durableId="1264924515">
    <w:abstractNumId w:val="36"/>
  </w:num>
  <w:num w:numId="11" w16cid:durableId="1516071613">
    <w:abstractNumId w:val="4"/>
  </w:num>
  <w:num w:numId="12" w16cid:durableId="1651523185">
    <w:abstractNumId w:val="11"/>
  </w:num>
  <w:num w:numId="13" w16cid:durableId="971711052">
    <w:abstractNumId w:val="17"/>
  </w:num>
  <w:num w:numId="14" w16cid:durableId="1632905837">
    <w:abstractNumId w:val="26"/>
  </w:num>
  <w:num w:numId="15" w16cid:durableId="852114563">
    <w:abstractNumId w:val="21"/>
  </w:num>
  <w:num w:numId="16" w16cid:durableId="1931114547">
    <w:abstractNumId w:val="7"/>
  </w:num>
  <w:num w:numId="17" w16cid:durableId="79522469">
    <w:abstractNumId w:val="29"/>
  </w:num>
  <w:num w:numId="18" w16cid:durableId="1704675147">
    <w:abstractNumId w:val="44"/>
  </w:num>
  <w:num w:numId="19" w16cid:durableId="161087689">
    <w:abstractNumId w:val="10"/>
  </w:num>
  <w:num w:numId="20" w16cid:durableId="1633634962">
    <w:abstractNumId w:val="33"/>
  </w:num>
  <w:num w:numId="21" w16cid:durableId="1263031300">
    <w:abstractNumId w:val="12"/>
  </w:num>
  <w:num w:numId="22" w16cid:durableId="1428042383">
    <w:abstractNumId w:val="22"/>
  </w:num>
  <w:num w:numId="23" w16cid:durableId="732191722">
    <w:abstractNumId w:val="24"/>
  </w:num>
  <w:num w:numId="24" w16cid:durableId="822236351">
    <w:abstractNumId w:val="20"/>
  </w:num>
  <w:num w:numId="25" w16cid:durableId="1783942">
    <w:abstractNumId w:val="23"/>
  </w:num>
  <w:num w:numId="26" w16cid:durableId="1533618020">
    <w:abstractNumId w:val="9"/>
  </w:num>
  <w:num w:numId="27" w16cid:durableId="1414745038">
    <w:abstractNumId w:val="37"/>
  </w:num>
  <w:num w:numId="28" w16cid:durableId="1540168024">
    <w:abstractNumId w:val="16"/>
  </w:num>
  <w:num w:numId="29" w16cid:durableId="1738287688">
    <w:abstractNumId w:val="6"/>
  </w:num>
  <w:num w:numId="30" w16cid:durableId="1986162081">
    <w:abstractNumId w:val="19"/>
  </w:num>
  <w:num w:numId="31" w16cid:durableId="510265481">
    <w:abstractNumId w:val="5"/>
  </w:num>
  <w:num w:numId="32" w16cid:durableId="1202279311">
    <w:abstractNumId w:val="32"/>
  </w:num>
  <w:num w:numId="33" w16cid:durableId="2040275357">
    <w:abstractNumId w:val="35"/>
  </w:num>
  <w:num w:numId="34" w16cid:durableId="309600200">
    <w:abstractNumId w:val="3"/>
  </w:num>
  <w:num w:numId="35" w16cid:durableId="170875012">
    <w:abstractNumId w:val="1"/>
  </w:num>
  <w:num w:numId="36" w16cid:durableId="478111734">
    <w:abstractNumId w:val="2"/>
  </w:num>
  <w:num w:numId="37" w16cid:durableId="564873781">
    <w:abstractNumId w:val="0"/>
  </w:num>
  <w:num w:numId="38" w16cid:durableId="286088048">
    <w:abstractNumId w:val="39"/>
  </w:num>
  <w:num w:numId="39" w16cid:durableId="12599498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358217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312638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332296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531731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774223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126369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58289480">
    <w:abstractNumId w:val="34"/>
  </w:num>
  <w:num w:numId="47" w16cid:durableId="140584795">
    <w:abstractNumId w:val="25"/>
  </w:num>
  <w:num w:numId="48" w16cid:durableId="716971600">
    <w:abstractNumId w:val="15"/>
  </w:num>
  <w:num w:numId="49" w16cid:durableId="839778947">
    <w:abstractNumId w:val="42"/>
  </w:num>
  <w:num w:numId="50" w16cid:durableId="1476679647">
    <w:abstractNumId w:val="28"/>
  </w:num>
  <w:num w:numId="51" w16cid:durableId="1161775644">
    <w:abstractNumId w:val="38"/>
  </w:num>
  <w:num w:numId="52" w16cid:durableId="190244750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4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113E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1C87"/>
    <w:rsid w:val="00526C37"/>
    <w:rsid w:val="0053304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D40ED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0259A"/>
    <w:rsid w:val="00813EC8"/>
    <w:rsid w:val="00817F8C"/>
    <w:rsid w:val="00833126"/>
    <w:rsid w:val="0083428B"/>
    <w:rsid w:val="00843FCB"/>
    <w:rsid w:val="00863349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6E42"/>
    <w:rsid w:val="00B26302"/>
    <w:rsid w:val="00B30138"/>
    <w:rsid w:val="00B37B3B"/>
    <w:rsid w:val="00B4074D"/>
    <w:rsid w:val="00B44C47"/>
    <w:rsid w:val="00B53DAD"/>
    <w:rsid w:val="00B57756"/>
    <w:rsid w:val="00B57F4F"/>
    <w:rsid w:val="00B62F8B"/>
    <w:rsid w:val="00B7636D"/>
    <w:rsid w:val="00B80CF1"/>
    <w:rsid w:val="00B81248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E5FB1"/>
    <w:rsid w:val="00F217D3"/>
    <w:rsid w:val="00F33F5E"/>
    <w:rsid w:val="00F60840"/>
    <w:rsid w:val="00F61C94"/>
    <w:rsid w:val="00F63BD1"/>
    <w:rsid w:val="00F75B86"/>
    <w:rsid w:val="00F77933"/>
    <w:rsid w:val="00F8411A"/>
    <w:rsid w:val="00F94425"/>
    <w:rsid w:val="00FA70FC"/>
    <w:rsid w:val="00FC1405"/>
    <w:rsid w:val="00FE2D9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B11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Heading1">
    <w:name w:val="heading 1"/>
    <w:basedOn w:val="Normal"/>
    <w:next w:val="Normal"/>
    <w:link w:val="Heading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artText">
    <w:name w:val="Chart Text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2E6D69"/>
    <w:pPr>
      <w:spacing w:before="0" w:after="840"/>
    </w:pPr>
    <w:rPr>
      <w:i/>
    </w:rPr>
  </w:style>
  <w:style w:type="character" w:customStyle="1" w:styleId="Header1Char">
    <w:name w:val="Header 1 Char"/>
    <w:basedOn w:val="DefaultParagraphFont"/>
    <w:link w:val="Header1"/>
    <w:uiPriority w:val="99"/>
    <w:rsid w:val="000E26AD"/>
    <w:rPr>
      <w:i/>
    </w:rPr>
  </w:style>
  <w:style w:type="paragraph" w:styleId="NormalWeb">
    <w:name w:val="Normal (Web)"/>
    <w:basedOn w:val="Normal"/>
    <w:uiPriority w:val="99"/>
    <w:unhideWhenUsed/>
    <w:rsid w:val="00B5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43FCB"/>
    <w:rPr>
      <w:rFonts w:ascii="Courier New" w:eastAsia="Times New Roman" w:hAnsi="Courier New" w:cs="Courier New"/>
      <w:sz w:val="20"/>
      <w:szCs w:val="20"/>
    </w:rPr>
  </w:style>
  <w:style w:type="table" w:styleId="GridTable3-Accent5">
    <w:name w:val="Grid Table 3 Accent 5"/>
    <w:basedOn w:val="TableNormal"/>
    <w:uiPriority w:val="48"/>
    <w:rsid w:val="00843FCB"/>
    <w:pPr>
      <w:spacing w:after="0" w:line="240" w:lineRule="auto"/>
    </w:pPr>
    <w:tblPr>
      <w:tblStyleRowBandSize w:val="1"/>
      <w:tblStyleColBandSize w:val="1"/>
      <w:tblBorders>
        <w:top w:val="single" w:sz="4" w:space="0" w:color="FBC17D" w:themeColor="accent5" w:themeTint="99"/>
        <w:left w:val="single" w:sz="4" w:space="0" w:color="FBC17D" w:themeColor="accent5" w:themeTint="99"/>
        <w:bottom w:val="single" w:sz="4" w:space="0" w:color="FBC17D" w:themeColor="accent5" w:themeTint="99"/>
        <w:right w:val="single" w:sz="4" w:space="0" w:color="FBC17D" w:themeColor="accent5" w:themeTint="99"/>
        <w:insideH w:val="single" w:sz="4" w:space="0" w:color="FBC17D" w:themeColor="accent5" w:themeTint="99"/>
        <w:insideV w:val="single" w:sz="4" w:space="0" w:color="FBC1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AD3" w:themeFill="accent5" w:themeFillTint="33"/>
      </w:tcPr>
    </w:tblStylePr>
    <w:tblStylePr w:type="band1Horz">
      <w:tblPr/>
      <w:tcPr>
        <w:shd w:val="clear" w:color="auto" w:fill="FDEAD3" w:themeFill="accent5" w:themeFillTint="33"/>
      </w:tcPr>
    </w:tblStylePr>
    <w:tblStylePr w:type="neCell">
      <w:tblPr/>
      <w:tcPr>
        <w:tcBorders>
          <w:bottom w:val="single" w:sz="4" w:space="0" w:color="FBC17D" w:themeColor="accent5" w:themeTint="99"/>
        </w:tcBorders>
      </w:tcPr>
    </w:tblStylePr>
    <w:tblStylePr w:type="nwCell">
      <w:tblPr/>
      <w:tcPr>
        <w:tcBorders>
          <w:bottom w:val="single" w:sz="4" w:space="0" w:color="FBC17D" w:themeColor="accent5" w:themeTint="99"/>
        </w:tcBorders>
      </w:tcPr>
    </w:tblStylePr>
    <w:tblStylePr w:type="seCell">
      <w:tblPr/>
      <w:tcPr>
        <w:tcBorders>
          <w:top w:val="single" w:sz="4" w:space="0" w:color="FBC17D" w:themeColor="accent5" w:themeTint="99"/>
        </w:tcBorders>
      </w:tcPr>
    </w:tblStylePr>
    <w:tblStylePr w:type="swCell">
      <w:tblPr/>
      <w:tcPr>
        <w:tcBorders>
          <w:top w:val="single" w:sz="4" w:space="0" w:color="FBC17D" w:themeColor="accent5" w:themeTint="99"/>
        </w:tcBorders>
      </w:tcPr>
    </w:tblStylePr>
  </w:style>
  <w:style w:type="paragraph" w:styleId="Revision">
    <w:name w:val="Revision"/>
    <w:hidden/>
    <w:uiPriority w:val="99"/>
    <w:semiHidden/>
    <w:rsid w:val="00FA70FC"/>
    <w:pPr>
      <w:spacing w:before="0"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FC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B30138"/>
    <w:pPr>
      <w:spacing w:after="0" w:line="240" w:lineRule="auto"/>
    </w:pPr>
    <w:tblPr>
      <w:tblStyleRowBandSize w:val="1"/>
      <w:tblStyleColBandSize w:val="1"/>
      <w:tblBorders>
        <w:top w:val="single" w:sz="4" w:space="0" w:color="FBC17D" w:themeColor="accent5" w:themeTint="99"/>
        <w:left w:val="single" w:sz="4" w:space="0" w:color="FBC17D" w:themeColor="accent5" w:themeTint="99"/>
        <w:bottom w:val="single" w:sz="4" w:space="0" w:color="FBC17D" w:themeColor="accent5" w:themeTint="99"/>
        <w:right w:val="single" w:sz="4" w:space="0" w:color="FBC17D" w:themeColor="accent5" w:themeTint="99"/>
        <w:insideH w:val="single" w:sz="4" w:space="0" w:color="FBC17D" w:themeColor="accent5" w:themeTint="99"/>
        <w:insideV w:val="single" w:sz="4" w:space="0" w:color="FBC1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927" w:themeColor="accent5"/>
          <w:left w:val="single" w:sz="4" w:space="0" w:color="F99927" w:themeColor="accent5"/>
          <w:bottom w:val="single" w:sz="4" w:space="0" w:color="F99927" w:themeColor="accent5"/>
          <w:right w:val="single" w:sz="4" w:space="0" w:color="F99927" w:themeColor="accent5"/>
          <w:insideH w:val="nil"/>
          <w:insideV w:val="nil"/>
        </w:tcBorders>
        <w:shd w:val="clear" w:color="auto" w:fill="F99927" w:themeFill="accent5"/>
      </w:tcPr>
    </w:tblStylePr>
    <w:tblStylePr w:type="lastRow">
      <w:rPr>
        <w:b/>
        <w:bCs/>
      </w:rPr>
      <w:tblPr/>
      <w:tcPr>
        <w:tcBorders>
          <w:top w:val="double" w:sz="4" w:space="0" w:color="F99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3" w:themeFill="accent5" w:themeFillTint="33"/>
      </w:tcPr>
    </w:tblStylePr>
    <w:tblStylePr w:type="band1Horz">
      <w:tblPr/>
      <w:tcPr>
        <w:shd w:val="clear" w:color="auto" w:fill="FDEAD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E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927" w:themeFill="accent5"/>
      </w:tcPr>
    </w:tblStylePr>
    <w:tblStylePr w:type="band1Vert">
      <w:tblPr/>
      <w:tcPr>
        <w:shd w:val="clear" w:color="auto" w:fill="FCD5A8" w:themeFill="accent5" w:themeFillTint="66"/>
      </w:tcPr>
    </w:tblStylePr>
    <w:tblStylePr w:type="band1Horz">
      <w:tblPr/>
      <w:tcPr>
        <w:shd w:val="clear" w:color="auto" w:fill="FCD5A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IM\AppData\Roaming\Microsoft\Templates\Home%20business%20market%20analysis%20and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BE4C726C5948C8BDCCBC0D32AAB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50B76-7029-4BF4-A469-01D729D26C99}"/>
      </w:docPartPr>
      <w:docPartBody>
        <w:p w:rsidR="00000000" w:rsidRDefault="00000000">
          <w:pPr>
            <w:pStyle w:val="2ABE4C726C5948C8BDCCBC0D32AABDAB"/>
          </w:pPr>
          <w:r w:rsidRPr="005854DB">
            <w:t xml:space="preserve">HOME-BASED </w:t>
          </w:r>
          <w:r>
            <w:t>BUSINESS</w:t>
          </w:r>
        </w:p>
      </w:docPartBody>
    </w:docPart>
    <w:docPart>
      <w:docPartPr>
        <w:name w:val="40184F6BD88245FDA21F532F17D0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835B-EE85-4B34-B211-4E4530952964}"/>
      </w:docPartPr>
      <w:docPartBody>
        <w:p w:rsidR="00000000" w:rsidRDefault="00000000">
          <w:pPr>
            <w:pStyle w:val="40184F6BD88245FDA21F532F17D08C1D"/>
          </w:pPr>
          <w:r w:rsidRPr="00F63BD1">
            <w:t>Industry Overview</w:t>
          </w:r>
        </w:p>
      </w:docPartBody>
    </w:docPart>
    <w:docPart>
      <w:docPartPr>
        <w:name w:val="5B24D07363C843B6916B88FC718E0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E02B1-5E71-4C06-B595-08360CE7E05C}"/>
      </w:docPartPr>
      <w:docPartBody>
        <w:p w:rsidR="00000000" w:rsidRPr="00F63BD1" w:rsidRDefault="00000000" w:rsidP="00F63BD1">
          <w:r w:rsidRPr="00F63BD1">
            <w:t xml:space="preserve">When gathering details on the </w:t>
          </w:r>
          <w:r w:rsidRPr="00F63BD1">
            <w:t>industry, consider the type of business. This will guide selecting information to include in the market analysis. For example, assess how and where the home-based business will fit into the existing market by defining its competitive advantage and the unique value the business will offer.</w:t>
          </w:r>
        </w:p>
        <w:p w:rsidR="00000000" w:rsidRDefault="00000000">
          <w:pPr>
            <w:pStyle w:val="5B24D07363C843B6916B88FC718E0A84"/>
          </w:pPr>
          <w:r w:rsidRPr="00F63BD1">
            <w:t>Some of the sections highlighted below may or may not apply to the intended business, so only use what is essential.</w:t>
          </w:r>
        </w:p>
      </w:docPartBody>
    </w:docPart>
    <w:docPart>
      <w:docPartPr>
        <w:name w:val="67C7176F277E47A79DED745BA4D8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C53BB-D990-4785-AE1A-CF97D4BFBF9D}"/>
      </w:docPartPr>
      <w:docPartBody>
        <w:p w:rsidR="00000000" w:rsidRDefault="00A87060">
          <w:bookmarkStart w:id="0" w:name="_Hlk817801"/>
          <w:bookmarkStart w:id="1" w:name="_Hlk817805"/>
          <w:bookmarkStart w:id="2" w:name="_Hlk818051"/>
          <w:bookmarkEnd w:id="0"/>
          <w:bookmarkEnd w:id="1"/>
          <w:bookmarkEnd w:id="2"/>
          <w:r w:rsidRPr="004D189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76818">
    <w:abstractNumId w:val="2"/>
  </w:num>
  <w:num w:numId="2" w16cid:durableId="1349983844">
    <w:abstractNumId w:val="3"/>
  </w:num>
  <w:num w:numId="3" w16cid:durableId="2093116402">
    <w:abstractNumId w:val="4"/>
  </w:num>
  <w:num w:numId="4" w16cid:durableId="734619442">
    <w:abstractNumId w:val="1"/>
  </w:num>
  <w:num w:numId="5" w16cid:durableId="70945347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60"/>
    <w:rsid w:val="002B3D77"/>
    <w:rsid w:val="00521C87"/>
    <w:rsid w:val="00A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E4C726C5948C8BDCCBC0D32AABDAB">
    <w:name w:val="2ABE4C726C5948C8BDCCBC0D32AABDAB"/>
  </w:style>
  <w:style w:type="paragraph" w:customStyle="1" w:styleId="FC312906EC9F486A94363BD4164DEF19">
    <w:name w:val="FC312906EC9F486A94363BD4164DEF19"/>
  </w:style>
  <w:style w:type="paragraph" w:customStyle="1" w:styleId="40184F6BD88245FDA21F532F17D08C1D">
    <w:name w:val="40184F6BD88245FDA21F532F17D08C1D"/>
  </w:style>
  <w:style w:type="paragraph" w:customStyle="1" w:styleId="5B24D07363C843B6916B88FC718E0A84">
    <w:name w:val="5B24D07363C843B6916B88FC718E0A84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9FAD163B441E40B08FE626B8EEED7EA5">
    <w:name w:val="9FAD163B441E40B08FE626B8EEED7EA5"/>
  </w:style>
  <w:style w:type="paragraph" w:customStyle="1" w:styleId="5AAE637BB989421F8F54C1D23E3BF6A1">
    <w:name w:val="5AAE637BB989421F8F54C1D23E3BF6A1"/>
  </w:style>
  <w:style w:type="paragraph" w:customStyle="1" w:styleId="A08087B8F3D74658ADFF3A46573DA65F">
    <w:name w:val="A08087B8F3D74658ADFF3A46573DA65F"/>
  </w:style>
  <w:style w:type="paragraph" w:customStyle="1" w:styleId="E49D0AD9622349F191A9657790CFD48F">
    <w:name w:val="E49D0AD9622349F191A9657790CFD48F"/>
  </w:style>
  <w:style w:type="paragraph" w:customStyle="1" w:styleId="A343D49015414DA4A722686F96CEED35">
    <w:name w:val="A343D49015414DA4A722686F96CEED35"/>
  </w:style>
  <w:style w:type="paragraph" w:customStyle="1" w:styleId="4930700DAD2F438BAE89BDC09AC99448">
    <w:name w:val="4930700DAD2F438BAE89BDC09AC99448"/>
  </w:style>
  <w:style w:type="paragraph" w:customStyle="1" w:styleId="D4FA89E0FFAB4802BF37499A7D530A43">
    <w:name w:val="D4FA89E0FFAB4802BF37499A7D530A43"/>
  </w:style>
  <w:style w:type="paragraph" w:customStyle="1" w:styleId="B89C2781FFAA49C682BA0D71FA87CE3A">
    <w:name w:val="B89C2781FFAA49C682BA0D71FA87CE3A"/>
  </w:style>
  <w:style w:type="paragraph" w:customStyle="1" w:styleId="3AB563C0848A42F596E498422BFBE615">
    <w:name w:val="3AB563C0848A42F596E498422BFBE615"/>
  </w:style>
  <w:style w:type="paragraph" w:customStyle="1" w:styleId="C216F283E07E4AE783D49513EEF2865C">
    <w:name w:val="C216F283E07E4AE783D49513EEF2865C"/>
  </w:style>
  <w:style w:type="paragraph" w:customStyle="1" w:styleId="5C0BD39EE40241A6980C8EE5AFCACF6C">
    <w:name w:val="5C0BD39EE40241A6980C8EE5AFCACF6C"/>
  </w:style>
  <w:style w:type="paragraph" w:customStyle="1" w:styleId="ED41E4831E3B4EE688AEB3CB7933F9F1">
    <w:name w:val="ED41E4831E3B4EE688AEB3CB7933F9F1"/>
  </w:style>
  <w:style w:type="paragraph" w:customStyle="1" w:styleId="B9756BD961254A119F6A973C342F42D1">
    <w:name w:val="B9756BD961254A119F6A973C342F42D1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kern w:val="0"/>
      <w:sz w:val="24"/>
      <w:szCs w:val="24"/>
      <w:lang w:val="en-US" w:eastAsia="en-US"/>
      <w14:ligatures w14:val="none"/>
    </w:rPr>
  </w:style>
  <w:style w:type="paragraph" w:customStyle="1" w:styleId="1D244E05B69A4F5FB166468C40315936">
    <w:name w:val="1D244E05B69A4F5FB166468C40315936"/>
  </w:style>
  <w:style w:type="paragraph" w:customStyle="1" w:styleId="6BAD15F6897B4A02A21ACD5AA652501A">
    <w:name w:val="6BAD15F6897B4A02A21ACD5AA652501A"/>
  </w:style>
  <w:style w:type="paragraph" w:customStyle="1" w:styleId="7055F7175D2F49F19DB7B6002B46F06E">
    <w:name w:val="7055F7175D2F49F19DB7B6002B46F06E"/>
  </w:style>
  <w:style w:type="paragraph" w:customStyle="1" w:styleId="33F516A5FE534A75AEC3667A3B3C7138">
    <w:name w:val="33F516A5FE534A75AEC3667A3B3C7138"/>
  </w:style>
  <w:style w:type="paragraph" w:customStyle="1" w:styleId="283F38F81EBA4F34A443F13392058808">
    <w:name w:val="283F38F81EBA4F34A443F13392058808"/>
  </w:style>
  <w:style w:type="paragraph" w:customStyle="1" w:styleId="0FAADB8761C742FCA3278238B76AF4C3">
    <w:name w:val="0FAADB8761C742FCA3278238B76AF4C3"/>
  </w:style>
  <w:style w:type="paragraph" w:customStyle="1" w:styleId="2BABF6E5E1A64DA3AB838707832E1602">
    <w:name w:val="2BABF6E5E1A64DA3AB838707832E1602"/>
  </w:style>
  <w:style w:type="paragraph" w:customStyle="1" w:styleId="2ADE69D632B7427D844F46725CF9E36B">
    <w:name w:val="2ADE69D632B7427D844F46725CF9E36B"/>
  </w:style>
  <w:style w:type="paragraph" w:customStyle="1" w:styleId="E9E4A3B0DF26462AAF77C1CC034D1CDE">
    <w:name w:val="E9E4A3B0DF26462AAF77C1CC034D1CDE"/>
  </w:style>
  <w:style w:type="paragraph" w:customStyle="1" w:styleId="5C03B6B9490740FCAD6ACE772FAB91CB">
    <w:name w:val="5C03B6B9490740FCAD6ACE772FAB91CB"/>
  </w:style>
  <w:style w:type="paragraph" w:customStyle="1" w:styleId="E4737A65530F4DA1807F44EF53033B72">
    <w:name w:val="E4737A65530F4DA1807F44EF53033B72"/>
  </w:style>
  <w:style w:type="paragraph" w:customStyle="1" w:styleId="95976DF63F664A8D91145A24967A6004">
    <w:name w:val="95976DF63F664A8D91145A24967A6004"/>
  </w:style>
  <w:style w:type="paragraph" w:customStyle="1" w:styleId="7A3B227D64F348648E843AD879F93AE5">
    <w:name w:val="7A3B227D64F348648E843AD879F93AE5"/>
  </w:style>
  <w:style w:type="paragraph" w:customStyle="1" w:styleId="D688261E785341F79214346059120A3A">
    <w:name w:val="D688261E785341F79214346059120A3A"/>
  </w:style>
  <w:style w:type="paragraph" w:customStyle="1" w:styleId="B12267ED3D94412085E4F7607F12855E">
    <w:name w:val="B12267ED3D94412085E4F7607F12855E"/>
  </w:style>
  <w:style w:type="paragraph" w:customStyle="1" w:styleId="0DC349C0092541B5A3C7E0C66B000FBC">
    <w:name w:val="0DC349C0092541B5A3C7E0C66B000FBC"/>
  </w:style>
  <w:style w:type="paragraph" w:customStyle="1" w:styleId="22076C7252C045D4A003FF01C4F20CD1">
    <w:name w:val="22076C7252C045D4A003FF01C4F20CD1"/>
  </w:style>
  <w:style w:type="paragraph" w:customStyle="1" w:styleId="C008F390DB624F39B6E53AADA9048F7D">
    <w:name w:val="C008F390DB624F39B6E53AADA9048F7D"/>
  </w:style>
  <w:style w:type="paragraph" w:customStyle="1" w:styleId="7CF1AABEB7A84649BA58D4B62E078241">
    <w:name w:val="7CF1AABEB7A84649BA58D4B62E078241"/>
  </w:style>
  <w:style w:type="paragraph" w:customStyle="1" w:styleId="896FAD5188C54A73BA48F07A7C37423C">
    <w:name w:val="896FAD5188C54A73BA48F07A7C37423C"/>
  </w:style>
  <w:style w:type="paragraph" w:customStyle="1" w:styleId="0D36A95D66204DADA57E43279FB862AC">
    <w:name w:val="0D36A95D66204DADA57E43279FB862AC"/>
  </w:style>
  <w:style w:type="paragraph" w:customStyle="1" w:styleId="BA8FE74821C54DA2A97A8F34831EC5AF">
    <w:name w:val="BA8FE74821C54DA2A97A8F34831EC5AF"/>
  </w:style>
  <w:style w:type="paragraph" w:customStyle="1" w:styleId="1342F10A6B9140ADB8649A34C97E1083">
    <w:name w:val="1342F10A6B9140ADB8649A34C97E1083"/>
  </w:style>
  <w:style w:type="paragraph" w:customStyle="1" w:styleId="169CCC49E08D4CDA8A238EFF8C8868FD">
    <w:name w:val="169CCC49E08D4CDA8A238EFF8C8868FD"/>
  </w:style>
  <w:style w:type="paragraph" w:customStyle="1" w:styleId="372D25476E5545438EB4BE804ABE5196">
    <w:name w:val="372D25476E5545438EB4BE804ABE5196"/>
  </w:style>
  <w:style w:type="paragraph" w:customStyle="1" w:styleId="9CD35A39DC9A4A7F91DBF3F49272E382">
    <w:name w:val="9CD35A39DC9A4A7F91DBF3F49272E382"/>
  </w:style>
  <w:style w:type="paragraph" w:customStyle="1" w:styleId="3D233CA852494EDB8EB08F4DD6B8556E">
    <w:name w:val="3D233CA852494EDB8EB08F4DD6B8556E"/>
  </w:style>
  <w:style w:type="paragraph" w:customStyle="1" w:styleId="F7B67320C5E348AC83CD1A955DF467CC">
    <w:name w:val="F7B67320C5E348AC83CD1A955DF467CC"/>
  </w:style>
  <w:style w:type="paragraph" w:customStyle="1" w:styleId="B47878427CB741E5BCF6223BBBD081F5">
    <w:name w:val="B47878427CB741E5BCF6223BBBD081F5"/>
  </w:style>
  <w:style w:type="paragraph" w:customStyle="1" w:styleId="B7EFA2860D704526991EA58BD1C4A83A">
    <w:name w:val="B7EFA2860D704526991EA58BD1C4A83A"/>
  </w:style>
  <w:style w:type="paragraph" w:customStyle="1" w:styleId="D834E474609C4BF49A0FFAA5978551DB">
    <w:name w:val="D834E474609C4BF49A0FFAA5978551DB"/>
  </w:style>
  <w:style w:type="paragraph" w:customStyle="1" w:styleId="A5A31F93B3E94BE4897F4863D6898CF5">
    <w:name w:val="A5A31F93B3E94BE4897F4863D6898CF5"/>
  </w:style>
  <w:style w:type="paragraph" w:customStyle="1" w:styleId="1DE98AFFFB9A4F12AFA4493D789949FA">
    <w:name w:val="1DE98AFFFB9A4F12AFA4493D789949FA"/>
  </w:style>
  <w:style w:type="paragraph" w:customStyle="1" w:styleId="Graphbullet">
    <w:name w:val="Graph bullet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kern w:val="0"/>
      <w:sz w:val="20"/>
      <w:szCs w:val="24"/>
      <w:lang w:val="en-US" w:eastAsia="en-US"/>
      <w14:ligatures w14:val="none"/>
    </w:rPr>
  </w:style>
  <w:style w:type="paragraph" w:customStyle="1" w:styleId="DC532145BA2046938251D8D65F0EC98F">
    <w:name w:val="DC532145BA2046938251D8D65F0EC98F"/>
  </w:style>
  <w:style w:type="paragraph" w:customStyle="1" w:styleId="648BF867AE7349288E47B15E3D88B270">
    <w:name w:val="648BF867AE7349288E47B15E3D88B270"/>
  </w:style>
  <w:style w:type="paragraph" w:customStyle="1" w:styleId="Graphbullet2">
    <w:name w:val="Graph bullet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kern w:val="0"/>
      <w:sz w:val="20"/>
      <w:szCs w:val="24"/>
      <w:lang w:val="en-US" w:eastAsia="en-US"/>
      <w14:ligatures w14:val="none"/>
    </w:rPr>
  </w:style>
  <w:style w:type="paragraph" w:customStyle="1" w:styleId="1D653DD3FF3D41EB9618FBD304AA1915">
    <w:name w:val="1D653DD3FF3D41EB9618FBD304AA1915"/>
  </w:style>
  <w:style w:type="paragraph" w:customStyle="1" w:styleId="998F85F141BB44078704C72F2D7B3200">
    <w:name w:val="998F85F141BB44078704C72F2D7B3200"/>
  </w:style>
  <w:style w:type="paragraph" w:customStyle="1" w:styleId="Graphbullet3">
    <w:name w:val="Graph bullet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kern w:val="0"/>
      <w:sz w:val="20"/>
      <w:szCs w:val="24"/>
      <w:lang w:val="en-US" w:eastAsia="en-US"/>
      <w14:ligatures w14:val="none"/>
    </w:rPr>
  </w:style>
  <w:style w:type="paragraph" w:customStyle="1" w:styleId="445594EA4F9D411BB91AC7599618F055">
    <w:name w:val="445594EA4F9D411BB91AC7599618F055"/>
  </w:style>
  <w:style w:type="paragraph" w:customStyle="1" w:styleId="6351402E2EDA492C8DE9215DB2BAFC29">
    <w:name w:val="6351402E2EDA492C8DE9215DB2BAFC29"/>
  </w:style>
  <w:style w:type="paragraph" w:customStyle="1" w:styleId="Graphbullet4">
    <w:name w:val="Graph bullet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kern w:val="0"/>
      <w:sz w:val="20"/>
      <w:szCs w:val="24"/>
      <w:lang w:val="en-US" w:eastAsia="en-US"/>
      <w14:ligatures w14:val="none"/>
    </w:rPr>
  </w:style>
  <w:style w:type="paragraph" w:customStyle="1" w:styleId="329A5F5DF8644BCE9DD6A9C2FA9BFB84">
    <w:name w:val="329A5F5DF8644BCE9DD6A9C2FA9BFB84"/>
  </w:style>
  <w:style w:type="paragraph" w:customStyle="1" w:styleId="84BF0ABFFA3243A7B5379D61A6BBBAEF">
    <w:name w:val="84BF0ABFFA3243A7B5379D61A6BBBAEF"/>
  </w:style>
  <w:style w:type="paragraph" w:customStyle="1" w:styleId="710D5040BF8046F59847084D22F17F7F">
    <w:name w:val="710D5040BF8046F59847084D22F17F7F"/>
  </w:style>
  <w:style w:type="paragraph" w:customStyle="1" w:styleId="17D627AD1EB3428084AFB89E033E121B">
    <w:name w:val="17D627AD1EB3428084AFB89E033E121B"/>
  </w:style>
  <w:style w:type="character" w:styleId="PlaceholderText">
    <w:name w:val="Placeholder Text"/>
    <w:basedOn w:val="DefaultParagraphFont"/>
    <w:uiPriority w:val="99"/>
    <w:semiHidden/>
    <w:rsid w:val="00A870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7C1CCB-E9A7-45A6-B1CB-6981262D6DA7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777026-B8AC-4BE0-8CB1-7B4C2772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market analysis and SWOT.dotx</Template>
  <TotalTime>0</TotalTime>
  <Pages>5</Pages>
  <Words>524</Words>
  <Characters>3109</Characters>
  <Application>Microsoft Office Word</Application>
  <DocSecurity>0</DocSecurity>
  <Lines>125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🔥 Wildfire Risk Detection</dc:title>
  <dc:subject/>
  <dc:creator/>
  <cp:keywords/>
  <dc:description/>
  <cp:lastModifiedBy/>
  <cp:revision>1</cp:revision>
  <dcterms:created xsi:type="dcterms:W3CDTF">2025-08-07T13:41:00Z</dcterms:created>
  <dcterms:modified xsi:type="dcterms:W3CDTF">2025-08-07T17:38:00Z</dcterms:modified>
  <cp:contentStatus>WIFIRE Satellite Image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bfc02edc-6658-47c8-9e0c-b197859aa31e</vt:lpwstr>
  </property>
</Properties>
</file>